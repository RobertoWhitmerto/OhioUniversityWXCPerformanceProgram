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95A5B" w:rsidRDefault="00495A5B">
      <w:r>
        <w:rPr>
          <w:b/>
          <w:sz w:val="28"/>
          <w:szCs w:val="28"/>
        </w:rPr>
        <w:t>Project Name:</w:t>
      </w:r>
      <w:r>
        <w:t xml:space="preserve"> </w:t>
      </w:r>
      <w:smartTag w:uri="urn:schemas-microsoft-com:office:smarttags" w:element="place">
        <w:smartTag w:uri="urn:schemas-microsoft-com:office:smarttags" w:element="PlaceName">
          <w:r>
            <w:rPr>
              <w:b/>
            </w:rPr>
            <w:t>Ohio</w:t>
          </w:r>
        </w:smartTag>
        <w:r>
          <w:rPr>
            <w:b/>
          </w:rPr>
          <w:t xml:space="preserve"> </w:t>
        </w:r>
        <w:smartTag w:uri="urn:schemas-microsoft-com:office:smarttags" w:element="PlaceType">
          <w:r>
            <w:rPr>
              <w:b/>
            </w:rPr>
            <w:t>University</w:t>
          </w:r>
        </w:smartTag>
      </w:smartTag>
      <w:r>
        <w:rPr>
          <w:b/>
        </w:rPr>
        <w:t xml:space="preserve"> Women's Cross Country Performance Program</w:t>
      </w:r>
    </w:p>
    <w:p w:rsidR="00495A5B" w:rsidRDefault="00495A5B"/>
    <w:p w:rsidR="00495A5B" w:rsidRDefault="00495A5B">
      <w:r>
        <w:rPr>
          <w:b/>
          <w:sz w:val="28"/>
          <w:szCs w:val="28"/>
        </w:rPr>
        <w:t>Group Member Info:</w:t>
      </w:r>
    </w:p>
    <w:p w:rsidR="00495A5B" w:rsidRDefault="00495A5B"/>
    <w:p w:rsidR="00495A5B" w:rsidRDefault="00495A5B">
      <w:pPr>
        <w:numPr>
          <w:ilvl w:val="0"/>
          <w:numId w:val="28"/>
        </w:numPr>
        <w:ind w:hanging="360"/>
        <w:contextualSpacing/>
        <w:rPr>
          <w:color w:val="212121"/>
          <w:highlight w:val="white"/>
        </w:rPr>
      </w:pPr>
      <w:r>
        <w:t>Lucas Nation</w:t>
      </w:r>
    </w:p>
    <w:p w:rsidR="00495A5B" w:rsidRDefault="00495A5B">
      <w:r>
        <w:tab/>
      </w:r>
      <w:hyperlink r:id="rId5">
        <w:r>
          <w:rPr>
            <w:color w:val="1155CC"/>
            <w:u w:val="single"/>
          </w:rPr>
          <w:t>ln006612@ohio.edu</w:t>
        </w:r>
      </w:hyperlink>
    </w:p>
    <w:p w:rsidR="00495A5B" w:rsidRDefault="00495A5B"/>
    <w:p w:rsidR="00495A5B" w:rsidRDefault="00495A5B">
      <w:pPr>
        <w:numPr>
          <w:ilvl w:val="0"/>
          <w:numId w:val="3"/>
        </w:numPr>
        <w:ind w:hanging="360"/>
        <w:contextualSpacing/>
        <w:rPr>
          <w:color w:val="212121"/>
          <w:highlight w:val="white"/>
        </w:rPr>
      </w:pPr>
      <w:r>
        <w:rPr>
          <w:color w:val="212121"/>
          <w:highlight w:val="white"/>
        </w:rPr>
        <w:t>Peter Essman</w:t>
      </w:r>
    </w:p>
    <w:p w:rsidR="00495A5B" w:rsidRDefault="00495A5B">
      <w:r>
        <w:rPr>
          <w:color w:val="212121"/>
          <w:highlight w:val="white"/>
        </w:rPr>
        <w:tab/>
      </w:r>
      <w:hyperlink r:id="rId6">
        <w:r>
          <w:rPr>
            <w:color w:val="1155CC"/>
            <w:highlight w:val="white"/>
            <w:u w:val="single"/>
          </w:rPr>
          <w:t>pe017014@ohio.edu</w:t>
        </w:r>
      </w:hyperlink>
    </w:p>
    <w:p w:rsidR="00495A5B" w:rsidRDefault="00495A5B"/>
    <w:p w:rsidR="00495A5B" w:rsidRDefault="00495A5B">
      <w:pPr>
        <w:numPr>
          <w:ilvl w:val="0"/>
          <w:numId w:val="6"/>
        </w:numPr>
        <w:ind w:hanging="360"/>
        <w:contextualSpacing/>
        <w:rPr>
          <w:color w:val="212121"/>
          <w:highlight w:val="white"/>
        </w:rPr>
      </w:pPr>
      <w:r>
        <w:rPr>
          <w:color w:val="212121"/>
          <w:highlight w:val="white"/>
        </w:rPr>
        <w:t>Robert Whitmer</w:t>
      </w:r>
    </w:p>
    <w:p w:rsidR="00495A5B" w:rsidRDefault="00495A5B">
      <w:pPr>
        <w:ind w:firstLine="720"/>
      </w:pPr>
      <w:hyperlink r:id="rId7">
        <w:r>
          <w:rPr>
            <w:color w:val="1155CC"/>
            <w:highlight w:val="white"/>
            <w:u w:val="single"/>
          </w:rPr>
          <w:t>rw318312@ohio.edu</w:t>
        </w:r>
      </w:hyperlink>
    </w:p>
    <w:p w:rsidR="00495A5B" w:rsidRDefault="00495A5B">
      <w:pPr>
        <w:ind w:firstLine="720"/>
      </w:pPr>
    </w:p>
    <w:p w:rsidR="00495A5B" w:rsidRDefault="00495A5B">
      <w:pPr>
        <w:numPr>
          <w:ilvl w:val="0"/>
          <w:numId w:val="1"/>
        </w:numPr>
        <w:ind w:hanging="360"/>
        <w:contextualSpacing/>
        <w:rPr>
          <w:color w:val="212121"/>
          <w:highlight w:val="white"/>
        </w:rPr>
      </w:pPr>
      <w:r>
        <w:rPr>
          <w:color w:val="212121"/>
          <w:highlight w:val="white"/>
        </w:rPr>
        <w:t>Andrew Leach</w:t>
      </w:r>
    </w:p>
    <w:p w:rsidR="00495A5B" w:rsidRDefault="00495A5B">
      <w:r>
        <w:rPr>
          <w:color w:val="212121"/>
          <w:highlight w:val="white"/>
        </w:rPr>
        <w:tab/>
      </w:r>
      <w:hyperlink r:id="rId8">
        <w:r>
          <w:rPr>
            <w:color w:val="1155CC"/>
            <w:highlight w:val="white"/>
            <w:u w:val="single"/>
          </w:rPr>
          <w:t>al426212@ohio.edu</w:t>
        </w:r>
      </w:hyperlink>
    </w:p>
    <w:p w:rsidR="00495A5B" w:rsidRDefault="00495A5B"/>
    <w:p w:rsidR="00495A5B" w:rsidRDefault="00495A5B">
      <w:pPr>
        <w:numPr>
          <w:ilvl w:val="0"/>
          <w:numId w:val="5"/>
        </w:numPr>
        <w:ind w:hanging="360"/>
        <w:contextualSpacing/>
        <w:rPr>
          <w:color w:val="212121"/>
          <w:highlight w:val="white"/>
        </w:rPr>
      </w:pPr>
      <w:r>
        <w:rPr>
          <w:color w:val="212121"/>
          <w:highlight w:val="white"/>
        </w:rPr>
        <w:t>Brent Gruber</w:t>
      </w:r>
    </w:p>
    <w:p w:rsidR="00495A5B" w:rsidRDefault="00495A5B">
      <w:pPr>
        <w:ind w:left="720"/>
      </w:pPr>
      <w:hyperlink r:id="rId9">
        <w:r>
          <w:rPr>
            <w:color w:val="1155CC"/>
            <w:highlight w:val="white"/>
            <w:u w:val="single"/>
          </w:rPr>
          <w:t>bg240711@ohio.edu</w:t>
        </w:r>
      </w:hyperlink>
    </w:p>
    <w:p w:rsidR="00495A5B" w:rsidRDefault="00495A5B">
      <w:r>
        <w:rPr>
          <w:color w:val="212121"/>
          <w:highlight w:val="white"/>
        </w:rPr>
        <w:tab/>
      </w:r>
    </w:p>
    <w:p w:rsidR="00495A5B" w:rsidRDefault="00495A5B">
      <w:r>
        <w:rPr>
          <w:b/>
          <w:sz w:val="28"/>
          <w:szCs w:val="28"/>
        </w:rPr>
        <w:t xml:space="preserve">Client Info: </w:t>
      </w:r>
    </w:p>
    <w:p w:rsidR="00495A5B" w:rsidRDefault="00495A5B"/>
    <w:p w:rsidR="00495A5B" w:rsidRDefault="00495A5B">
      <w:pPr>
        <w:numPr>
          <w:ilvl w:val="0"/>
          <w:numId w:val="8"/>
        </w:numPr>
        <w:ind w:hanging="360"/>
        <w:contextualSpacing/>
      </w:pPr>
      <w:r>
        <w:t>Michael Clevidence</w:t>
      </w:r>
    </w:p>
    <w:p w:rsidR="00495A5B" w:rsidRDefault="00495A5B">
      <w:pPr>
        <w:ind w:left="720"/>
      </w:pPr>
      <w:hyperlink r:id="rId10">
        <w:r>
          <w:rPr>
            <w:color w:val="1155CC"/>
            <w:u w:val="single"/>
          </w:rPr>
          <w:t>clevidence@ohio.edu</w:t>
        </w:r>
      </w:hyperlink>
    </w:p>
    <w:p w:rsidR="00495A5B" w:rsidRDefault="00495A5B">
      <w:pPr>
        <w:ind w:firstLine="720"/>
      </w:pPr>
      <w:r>
        <w:rPr>
          <w:color w:val="212121"/>
          <w:highlight w:val="white"/>
        </w:rPr>
        <w:t xml:space="preserve">Associate Lecturer | School of Applied Health Sciences and Wellness | </w:t>
      </w:r>
      <w:smartTag w:uri="urn:schemas-microsoft-com:office:smarttags" w:element="place">
        <w:smartTag w:uri="urn:schemas-microsoft-com:office:smarttags" w:element="PlaceName">
          <w:r>
            <w:rPr>
              <w:color w:val="212121"/>
              <w:highlight w:val="white"/>
            </w:rPr>
            <w:t>Ohio</w:t>
          </w:r>
        </w:smartTag>
        <w:r>
          <w:rPr>
            <w:color w:val="212121"/>
            <w:highlight w:val="white"/>
          </w:rPr>
          <w:t xml:space="preserve"> </w:t>
        </w:r>
        <w:smartTag w:uri="urn:schemas-microsoft-com:office:smarttags" w:element="PlaceType">
          <w:r>
            <w:rPr>
              <w:color w:val="212121"/>
              <w:highlight w:val="white"/>
            </w:rPr>
            <w:t>University</w:t>
          </w:r>
        </w:smartTag>
      </w:smartTag>
      <w:r>
        <w:rPr>
          <w:color w:val="212121"/>
          <w:highlight w:val="white"/>
        </w:rPr>
        <w:t xml:space="preserve"> </w:t>
      </w:r>
    </w:p>
    <w:p w:rsidR="00495A5B" w:rsidRDefault="00495A5B"/>
    <w:p w:rsidR="00495A5B" w:rsidRDefault="00495A5B">
      <w:pPr>
        <w:numPr>
          <w:ilvl w:val="0"/>
          <w:numId w:val="10"/>
        </w:numPr>
        <w:ind w:hanging="360"/>
        <w:contextualSpacing/>
        <w:rPr>
          <w:color w:val="212121"/>
          <w:highlight w:val="white"/>
        </w:rPr>
      </w:pPr>
      <w:r>
        <w:rPr>
          <w:color w:val="212121"/>
          <w:highlight w:val="white"/>
        </w:rPr>
        <w:t>Dr. Sharon Rana</w:t>
      </w:r>
    </w:p>
    <w:p w:rsidR="00495A5B" w:rsidRDefault="00495A5B">
      <w:pPr>
        <w:ind w:firstLine="720"/>
      </w:pPr>
      <w:hyperlink r:id="rId11">
        <w:r>
          <w:rPr>
            <w:color w:val="1155CC"/>
            <w:highlight w:val="white"/>
            <w:u w:val="single"/>
          </w:rPr>
          <w:t>rana@ohio.edu</w:t>
        </w:r>
      </w:hyperlink>
    </w:p>
    <w:p w:rsidR="00495A5B" w:rsidRDefault="00495A5B">
      <w:pPr>
        <w:ind w:firstLine="720"/>
      </w:pPr>
      <w:r>
        <w:rPr>
          <w:color w:val="212121"/>
          <w:highlight w:val="white"/>
        </w:rPr>
        <w:t>Assistant Professor in Exercise Physiology</w:t>
      </w:r>
    </w:p>
    <w:p w:rsidR="00495A5B" w:rsidRDefault="00495A5B"/>
    <w:p w:rsidR="00495A5B" w:rsidRDefault="00495A5B">
      <w:pPr>
        <w:numPr>
          <w:ilvl w:val="0"/>
          <w:numId w:val="6"/>
        </w:numPr>
        <w:ind w:hanging="360"/>
        <w:contextualSpacing/>
        <w:rPr>
          <w:color w:val="212121"/>
          <w:highlight w:val="white"/>
        </w:rPr>
      </w:pPr>
      <w:r>
        <w:rPr>
          <w:color w:val="212121"/>
          <w:highlight w:val="white"/>
        </w:rPr>
        <w:t>Dr. Robert Wayner</w:t>
      </w:r>
    </w:p>
    <w:p w:rsidR="00495A5B" w:rsidRDefault="00495A5B">
      <w:pPr>
        <w:ind w:firstLine="720"/>
      </w:pPr>
      <w:hyperlink r:id="rId12">
        <w:r>
          <w:rPr>
            <w:color w:val="1155CC"/>
            <w:highlight w:val="white"/>
            <w:u w:val="single"/>
          </w:rPr>
          <w:t>wayner@ohio.edu</w:t>
        </w:r>
      </w:hyperlink>
    </w:p>
    <w:p w:rsidR="00495A5B" w:rsidRDefault="00495A5B">
      <w:pPr>
        <w:ind w:firstLine="720"/>
      </w:pPr>
      <w:r>
        <w:rPr>
          <w:color w:val="212121"/>
          <w:highlight w:val="white"/>
        </w:rPr>
        <w:t>Clinical Professor in Physical Therapy and Director of Performance Program</w:t>
      </w:r>
    </w:p>
    <w:p w:rsidR="00495A5B" w:rsidRDefault="00495A5B"/>
    <w:p w:rsidR="00495A5B" w:rsidRDefault="00495A5B">
      <w:r>
        <w:rPr>
          <w:b/>
          <w:sz w:val="28"/>
          <w:szCs w:val="28"/>
        </w:rPr>
        <w:t>Future Availability:</w:t>
      </w:r>
    </w:p>
    <w:p w:rsidR="00495A5B" w:rsidRDefault="00495A5B">
      <w:pPr>
        <w:ind w:firstLine="720"/>
      </w:pPr>
    </w:p>
    <w:p w:rsidR="00495A5B" w:rsidRDefault="00495A5B">
      <w:pPr>
        <w:ind w:firstLine="720"/>
      </w:pPr>
      <w:r>
        <w:t>Fridays - are open</w:t>
      </w:r>
    </w:p>
    <w:p w:rsidR="00495A5B" w:rsidRDefault="00495A5B">
      <w:pPr>
        <w:ind w:firstLine="720"/>
      </w:pPr>
      <w:r>
        <w:t>Tu/th 11:00am - Noon office hours</w:t>
      </w:r>
    </w:p>
    <w:p w:rsidR="00495A5B" w:rsidRDefault="00495A5B"/>
    <w:p w:rsidR="00495A5B" w:rsidRDefault="00495A5B"/>
    <w:p w:rsidR="00495A5B" w:rsidRDefault="00495A5B"/>
    <w:p w:rsidR="00495A5B" w:rsidRDefault="00495A5B"/>
    <w:p w:rsidR="00495A5B" w:rsidRDefault="00495A5B"/>
    <w:p w:rsidR="00495A5B" w:rsidRDefault="00495A5B"/>
    <w:p w:rsidR="00495A5B" w:rsidRDefault="00495A5B">
      <w:r>
        <w:rPr>
          <w:b/>
          <w:sz w:val="28"/>
          <w:szCs w:val="28"/>
        </w:rPr>
        <w:t>Initial Project Description from client:</w:t>
      </w:r>
    </w:p>
    <w:p w:rsidR="00495A5B" w:rsidRDefault="00495A5B"/>
    <w:p w:rsidR="00495A5B" w:rsidRDefault="00495A5B">
      <w:pPr>
        <w:ind w:firstLine="720"/>
      </w:pPr>
      <w:r>
        <w:rPr>
          <w:b/>
        </w:rPr>
        <w:t>Intro:</w:t>
      </w:r>
    </w:p>
    <w:p w:rsidR="00495A5B" w:rsidRDefault="00495A5B">
      <w:pPr>
        <w:ind w:firstLine="720"/>
      </w:pPr>
    </w:p>
    <w:p w:rsidR="00495A5B" w:rsidRDefault="00495A5B">
      <w:r>
        <w:tab/>
        <w:t xml:space="preserve">The injury rates associated with running are relatively high per hour of participation. Unfortunately, when injury does occur the sports medicine staff must retrospectively attempt to determine the cause of the injury. This is a difficult process as injury can occur because of multiple factors (training loads, biomechanical factors, clinical issues, nutrition, etc.), be very individualized, and more importantly most runners use rudimentary metrics such as mileage to track training loads. Our client is currently working with an interdisciplinary team consisting of faculty from Physical Therapy, Nutrition, Exercise Physiology, Athletic Training, Athletics, and local physicians to attempt to reduce injury rates in our Women’s Cross Country Team. They conduct biomechanical, nutritional, clinical, and physiological testing to help develop a comprehensive look into the quantity and magnitude of training each runner experiences throughout a single run and across a whole season. Each athlete is individually modeled and tracked throughout the season to help the program team better understand injury when it occurs. They also track metrics like sleep patterns, dietary patterns, objective/subjective sensations of injury on a daily basis. Their overall goal is to individualize care for each athlete, and create more informed decisions for their sports medicine staff to help each runner prevent injury as opposed to coping with it once it occurs. </w:t>
      </w:r>
    </w:p>
    <w:p w:rsidR="00495A5B" w:rsidRDefault="00495A5B">
      <w:r>
        <w:tab/>
      </w:r>
    </w:p>
    <w:p w:rsidR="00495A5B" w:rsidRDefault="00495A5B">
      <w:pPr>
        <w:ind w:firstLine="720"/>
      </w:pPr>
      <w:r>
        <w:rPr>
          <w:b/>
        </w:rPr>
        <w:t>Goals:</w:t>
      </w:r>
    </w:p>
    <w:p w:rsidR="00495A5B" w:rsidRDefault="00495A5B">
      <w:pPr>
        <w:numPr>
          <w:ilvl w:val="0"/>
          <w:numId w:val="17"/>
        </w:numPr>
        <w:ind w:hanging="360"/>
        <w:contextualSpacing/>
      </w:pPr>
      <w:r>
        <w:t xml:space="preserve">Provide Interdisciplinary approach to improving wellness, performance, and rehabilitation  </w:t>
      </w:r>
    </w:p>
    <w:p w:rsidR="00495A5B" w:rsidRDefault="00495A5B">
      <w:pPr>
        <w:numPr>
          <w:ilvl w:val="0"/>
          <w:numId w:val="17"/>
        </w:numPr>
        <w:ind w:hanging="360"/>
        <w:contextualSpacing/>
      </w:pPr>
      <w:r>
        <w:t>Create a platform to enhance education amongst professionals and student athletes</w:t>
      </w:r>
    </w:p>
    <w:p w:rsidR="00495A5B" w:rsidRDefault="00495A5B">
      <w:pPr>
        <w:numPr>
          <w:ilvl w:val="0"/>
          <w:numId w:val="17"/>
        </w:numPr>
        <w:ind w:hanging="360"/>
        <w:contextualSpacing/>
      </w:pPr>
      <w:r>
        <w:t>Enhance knowledge through the involvement of community, campus, and the student body</w:t>
      </w:r>
    </w:p>
    <w:p w:rsidR="00495A5B" w:rsidRDefault="00495A5B">
      <w:r>
        <w:tab/>
      </w:r>
    </w:p>
    <w:p w:rsidR="00495A5B" w:rsidRDefault="00495A5B">
      <w:pPr>
        <w:ind w:firstLine="720"/>
      </w:pPr>
      <w:r>
        <w:rPr>
          <w:b/>
        </w:rPr>
        <w:t>Project Description:</w:t>
      </w:r>
    </w:p>
    <w:p w:rsidR="00495A5B" w:rsidRDefault="00495A5B">
      <w:pPr>
        <w:ind w:firstLine="720"/>
      </w:pPr>
    </w:p>
    <w:p w:rsidR="00495A5B" w:rsidRDefault="00495A5B">
      <w:pPr>
        <w:ind w:firstLine="720"/>
      </w:pPr>
      <w:r>
        <w:t xml:space="preserve">The client needs assistance with creating a user interface that is easier and more intuitive for each athlete to use and record the required information. An iPhone app, or online platform where they can go in and log their daily information and see and learn about their own trends in training. The platform also needs to allow staff to update formulas and data of each athlete that impacts the internal calculations. Currently, the client has built a model within Microsoft Excel that houses all of the calculations, formulas, and data. The plan is to implement an excel page for each runner this year using a cloud system where they can update items on a daily basis (Microsoft Onenote or BOX), but the system does not allow staff to review the daily logs of each runner sufficiently nor does it elegantly output required data in an organized fashion. The ideal platform would export the data from all athletes into a concise excel file or similar format. </w:t>
      </w:r>
    </w:p>
    <w:p w:rsidR="00495A5B" w:rsidRDefault="00495A5B">
      <w:pPr>
        <w:ind w:firstLine="720"/>
      </w:pPr>
    </w:p>
    <w:p w:rsidR="00495A5B" w:rsidRDefault="00495A5B">
      <w:pPr>
        <w:ind w:firstLine="720"/>
      </w:pPr>
      <w:bookmarkStart w:id="0" w:name="_GoBack"/>
      <w:bookmarkEnd w:id="0"/>
    </w:p>
    <w:p w:rsidR="00495A5B" w:rsidRDefault="00495A5B">
      <w:r>
        <w:rPr>
          <w:b/>
          <w:sz w:val="28"/>
          <w:szCs w:val="28"/>
        </w:rPr>
        <w:t xml:space="preserve">Intended User Base: </w:t>
      </w:r>
    </w:p>
    <w:p w:rsidR="00495A5B" w:rsidRDefault="00495A5B">
      <w:pPr>
        <w:numPr>
          <w:ilvl w:val="0"/>
          <w:numId w:val="23"/>
        </w:numPr>
        <w:ind w:hanging="360"/>
        <w:contextualSpacing/>
      </w:pPr>
      <w:r>
        <w:t>Student Athletes</w:t>
      </w:r>
    </w:p>
    <w:p w:rsidR="00495A5B" w:rsidRDefault="00495A5B">
      <w:pPr>
        <w:numPr>
          <w:ilvl w:val="0"/>
          <w:numId w:val="23"/>
        </w:numPr>
        <w:ind w:hanging="360"/>
        <w:contextualSpacing/>
      </w:pPr>
      <w:r>
        <w:t>Coaches</w:t>
      </w:r>
    </w:p>
    <w:p w:rsidR="00495A5B" w:rsidRDefault="00495A5B">
      <w:pPr>
        <w:numPr>
          <w:ilvl w:val="0"/>
          <w:numId w:val="23"/>
        </w:numPr>
        <w:ind w:hanging="360"/>
        <w:contextualSpacing/>
      </w:pPr>
      <w:r>
        <w:t>Training Staff</w:t>
      </w:r>
    </w:p>
    <w:p w:rsidR="00495A5B" w:rsidRDefault="00495A5B">
      <w:pPr>
        <w:numPr>
          <w:ilvl w:val="0"/>
          <w:numId w:val="23"/>
        </w:numPr>
        <w:ind w:hanging="360"/>
        <w:contextualSpacing/>
      </w:pPr>
      <w:r>
        <w:t>Educational Staff</w:t>
      </w:r>
    </w:p>
    <w:p w:rsidR="00495A5B" w:rsidRDefault="00495A5B"/>
    <w:p w:rsidR="00495A5B" w:rsidRDefault="00495A5B">
      <w:r>
        <w:rPr>
          <w:b/>
          <w:sz w:val="28"/>
          <w:szCs w:val="28"/>
        </w:rPr>
        <w:t xml:space="preserve">First Adopter user group: </w:t>
      </w:r>
    </w:p>
    <w:p w:rsidR="00495A5B" w:rsidRDefault="00495A5B">
      <w:pPr>
        <w:numPr>
          <w:ilvl w:val="0"/>
          <w:numId w:val="27"/>
        </w:numPr>
        <w:ind w:hanging="360"/>
        <w:contextualSpacing/>
      </w:pPr>
      <w:r>
        <w:t xml:space="preserve"> Alpha: Development team</w:t>
      </w:r>
    </w:p>
    <w:p w:rsidR="00495A5B" w:rsidRDefault="00495A5B">
      <w:pPr>
        <w:numPr>
          <w:ilvl w:val="0"/>
          <w:numId w:val="27"/>
        </w:numPr>
        <w:ind w:hanging="360"/>
        <w:contextualSpacing/>
      </w:pPr>
      <w:r>
        <w:t xml:space="preserve"> Beta: Women’s cross country team</w:t>
      </w:r>
    </w:p>
    <w:p w:rsidR="00495A5B" w:rsidRDefault="00495A5B">
      <w:pPr>
        <w:numPr>
          <w:ilvl w:val="0"/>
          <w:numId w:val="27"/>
        </w:numPr>
        <w:ind w:hanging="360"/>
        <w:contextualSpacing/>
      </w:pPr>
      <w:r>
        <w:t xml:space="preserve"> Full release: Could go to all athletes at OU</w:t>
      </w:r>
    </w:p>
    <w:p w:rsidR="00495A5B" w:rsidRDefault="00495A5B"/>
    <w:p w:rsidR="00495A5B" w:rsidRDefault="00495A5B">
      <w:r>
        <w:rPr>
          <w:b/>
          <w:sz w:val="28"/>
          <w:szCs w:val="28"/>
        </w:rPr>
        <w:t>Equipment needs:</w:t>
      </w:r>
    </w:p>
    <w:p w:rsidR="00495A5B" w:rsidRDefault="00495A5B">
      <w:pPr>
        <w:numPr>
          <w:ilvl w:val="0"/>
          <w:numId w:val="29"/>
        </w:numPr>
        <w:ind w:hanging="360"/>
        <w:contextualSpacing/>
      </w:pPr>
      <w:r>
        <w:t>Tier 1: Data storage</w:t>
      </w:r>
    </w:p>
    <w:p w:rsidR="00495A5B" w:rsidRDefault="00495A5B">
      <w:pPr>
        <w:numPr>
          <w:ilvl w:val="0"/>
          <w:numId w:val="29"/>
        </w:numPr>
        <w:ind w:hanging="360"/>
        <w:contextualSpacing/>
      </w:pPr>
      <w:r>
        <w:t>Tier 2: iOS / Android mobile devices</w:t>
      </w:r>
    </w:p>
    <w:p w:rsidR="00495A5B" w:rsidRDefault="00495A5B">
      <w:pPr>
        <w:numPr>
          <w:ilvl w:val="0"/>
          <w:numId w:val="29"/>
        </w:numPr>
        <w:ind w:hanging="360"/>
        <w:contextualSpacing/>
      </w:pPr>
      <w:r>
        <w:t>Tier 3: Wearable technology: Garmin watch with software such as Garmin Connect / Strava</w:t>
      </w:r>
    </w:p>
    <w:p w:rsidR="00495A5B" w:rsidRDefault="00495A5B"/>
    <w:p w:rsidR="00495A5B" w:rsidRDefault="00495A5B"/>
    <w:p w:rsidR="00495A5B" w:rsidRDefault="00495A5B">
      <w:r>
        <w:rPr>
          <w:b/>
          <w:sz w:val="28"/>
          <w:szCs w:val="28"/>
        </w:rPr>
        <w:t>Detailed feature list:</w:t>
      </w:r>
    </w:p>
    <w:p w:rsidR="00495A5B" w:rsidRDefault="00495A5B"/>
    <w:p w:rsidR="00495A5B" w:rsidRDefault="00495A5B">
      <w:r>
        <w:t>Note: The client has described 3 different tiers of progress. The first tier should be the absolute minimum achieved. Tier 2 may be possible depending on our progress and may be initialized/designed for continuation for another group at a later time. Tier 3 incorporates ideas that may not be achievable within the year.</w:t>
      </w:r>
    </w:p>
    <w:p w:rsidR="00495A5B" w:rsidRDefault="00495A5B"/>
    <w:p w:rsidR="00495A5B" w:rsidRDefault="00495A5B">
      <w:pPr>
        <w:numPr>
          <w:ilvl w:val="0"/>
          <w:numId w:val="22"/>
        </w:numPr>
        <w:ind w:hanging="360"/>
        <w:contextualSpacing/>
      </w:pPr>
      <w:r>
        <w:t>Tier 1 feature list:</w:t>
      </w:r>
    </w:p>
    <w:p w:rsidR="00495A5B" w:rsidRDefault="00495A5B">
      <w:pPr>
        <w:numPr>
          <w:ilvl w:val="1"/>
          <w:numId w:val="22"/>
        </w:numPr>
        <w:ind w:hanging="360"/>
        <w:contextualSpacing/>
      </w:pPr>
      <w:r>
        <w:t>Allow athlete to input the following data:</w:t>
      </w:r>
    </w:p>
    <w:p w:rsidR="00495A5B" w:rsidRDefault="00495A5B">
      <w:pPr>
        <w:numPr>
          <w:ilvl w:val="2"/>
          <w:numId w:val="22"/>
        </w:numPr>
        <w:ind w:hanging="360"/>
        <w:contextualSpacing/>
      </w:pPr>
      <w:r>
        <w:t>Personal Information (Weight, height, body composition, etc.)</w:t>
      </w:r>
    </w:p>
    <w:p w:rsidR="00495A5B" w:rsidRDefault="00495A5B">
      <w:pPr>
        <w:numPr>
          <w:ilvl w:val="2"/>
          <w:numId w:val="22"/>
        </w:numPr>
        <w:ind w:hanging="360"/>
        <w:contextualSpacing/>
      </w:pPr>
      <w:r>
        <w:t>Time</w:t>
      </w:r>
    </w:p>
    <w:p w:rsidR="00495A5B" w:rsidRDefault="00495A5B">
      <w:pPr>
        <w:numPr>
          <w:ilvl w:val="2"/>
          <w:numId w:val="22"/>
        </w:numPr>
        <w:ind w:hanging="360"/>
        <w:contextualSpacing/>
      </w:pPr>
      <w:r>
        <w:t>Distance</w:t>
      </w:r>
    </w:p>
    <w:p w:rsidR="00495A5B" w:rsidRDefault="00495A5B">
      <w:pPr>
        <w:numPr>
          <w:ilvl w:val="2"/>
          <w:numId w:val="22"/>
        </w:numPr>
        <w:ind w:hanging="360"/>
        <w:contextualSpacing/>
      </w:pPr>
      <w:r>
        <w:t>Perceived Effort (scalar)</w:t>
      </w:r>
    </w:p>
    <w:p w:rsidR="00495A5B" w:rsidRDefault="00495A5B">
      <w:pPr>
        <w:numPr>
          <w:ilvl w:val="2"/>
          <w:numId w:val="22"/>
        </w:numPr>
        <w:ind w:hanging="360"/>
        <w:contextualSpacing/>
      </w:pPr>
      <w:r>
        <w:t>Hours of Sleep</w:t>
      </w:r>
    </w:p>
    <w:p w:rsidR="00495A5B" w:rsidRDefault="00495A5B">
      <w:pPr>
        <w:numPr>
          <w:ilvl w:val="2"/>
          <w:numId w:val="22"/>
        </w:numPr>
        <w:ind w:hanging="360"/>
        <w:contextualSpacing/>
      </w:pPr>
      <w:r>
        <w:t>Health Status</w:t>
      </w:r>
    </w:p>
    <w:p w:rsidR="00495A5B" w:rsidRDefault="00495A5B">
      <w:pPr>
        <w:numPr>
          <w:ilvl w:val="3"/>
          <w:numId w:val="22"/>
        </w:numPr>
        <w:ind w:hanging="360"/>
        <w:contextualSpacing/>
      </w:pPr>
      <w:r>
        <w:t>Healthy, injury, illness</w:t>
      </w:r>
    </w:p>
    <w:p w:rsidR="00495A5B" w:rsidRDefault="00495A5B">
      <w:pPr>
        <w:numPr>
          <w:ilvl w:val="3"/>
          <w:numId w:val="22"/>
        </w:numPr>
        <w:ind w:hanging="360"/>
        <w:contextualSpacing/>
      </w:pPr>
      <w:r>
        <w:t>Details of each state</w:t>
      </w:r>
    </w:p>
    <w:p w:rsidR="00495A5B" w:rsidRDefault="00495A5B">
      <w:pPr>
        <w:numPr>
          <w:ilvl w:val="3"/>
          <w:numId w:val="22"/>
        </w:numPr>
        <w:ind w:hanging="360"/>
        <w:contextualSpacing/>
      </w:pPr>
      <w:r>
        <w:t>Perceived level of health (scalar)</w:t>
      </w:r>
    </w:p>
    <w:p w:rsidR="00495A5B" w:rsidRDefault="00495A5B">
      <w:pPr>
        <w:numPr>
          <w:ilvl w:val="2"/>
          <w:numId w:val="22"/>
        </w:numPr>
        <w:ind w:hanging="360"/>
        <w:contextualSpacing/>
      </w:pPr>
      <w:r>
        <w:t>Nutritional Status</w:t>
      </w:r>
    </w:p>
    <w:p w:rsidR="00495A5B" w:rsidRDefault="00495A5B">
      <w:pPr>
        <w:numPr>
          <w:ilvl w:val="3"/>
          <w:numId w:val="22"/>
        </w:numPr>
        <w:ind w:hanging="360"/>
        <w:contextualSpacing/>
      </w:pPr>
      <w:r>
        <w:t>Perceived level of nutrition for the day (scalar)</w:t>
      </w:r>
    </w:p>
    <w:p w:rsidR="00495A5B" w:rsidRDefault="00495A5B">
      <w:pPr>
        <w:numPr>
          <w:ilvl w:val="2"/>
          <w:numId w:val="22"/>
        </w:numPr>
        <w:ind w:hanging="360"/>
        <w:contextualSpacing/>
      </w:pPr>
      <w:r>
        <w:t>Start of menstrual cycle</w:t>
      </w:r>
    </w:p>
    <w:p w:rsidR="00495A5B" w:rsidRDefault="00495A5B">
      <w:pPr>
        <w:numPr>
          <w:ilvl w:val="2"/>
          <w:numId w:val="22"/>
        </w:numPr>
        <w:ind w:hanging="360"/>
        <w:contextualSpacing/>
      </w:pPr>
      <w:r>
        <w:t>Personal notes</w:t>
      </w:r>
    </w:p>
    <w:p w:rsidR="00495A5B" w:rsidRDefault="00495A5B">
      <w:pPr>
        <w:numPr>
          <w:ilvl w:val="1"/>
          <w:numId w:val="22"/>
        </w:numPr>
        <w:ind w:hanging="360"/>
        <w:contextualSpacing/>
      </w:pPr>
      <w:r>
        <w:t>Output the following data</w:t>
      </w:r>
    </w:p>
    <w:p w:rsidR="00495A5B" w:rsidRDefault="00495A5B">
      <w:pPr>
        <w:numPr>
          <w:ilvl w:val="2"/>
          <w:numId w:val="22"/>
        </w:numPr>
        <w:ind w:hanging="360"/>
        <w:contextualSpacing/>
      </w:pPr>
      <w:r>
        <w:t>Time in Zone (Chart)</w:t>
      </w:r>
    </w:p>
    <w:p w:rsidR="00495A5B" w:rsidRDefault="00495A5B">
      <w:pPr>
        <w:numPr>
          <w:ilvl w:val="2"/>
          <w:numId w:val="22"/>
        </w:numPr>
        <w:ind w:hanging="360"/>
        <w:contextualSpacing/>
      </w:pPr>
      <w:r>
        <w:t>Distance in Zone (Chart)</w:t>
      </w:r>
    </w:p>
    <w:p w:rsidR="00495A5B" w:rsidRDefault="00495A5B">
      <w:pPr>
        <w:numPr>
          <w:ilvl w:val="2"/>
          <w:numId w:val="22"/>
        </w:numPr>
        <w:ind w:hanging="360"/>
        <w:contextualSpacing/>
      </w:pPr>
      <w:r>
        <w:t>Overall Pace</w:t>
      </w:r>
    </w:p>
    <w:p w:rsidR="00495A5B" w:rsidRDefault="00495A5B">
      <w:pPr>
        <w:numPr>
          <w:ilvl w:val="2"/>
          <w:numId w:val="22"/>
        </w:numPr>
        <w:ind w:hanging="360"/>
        <w:contextualSpacing/>
      </w:pPr>
      <w:r>
        <w:t>Training load (Chart)</w:t>
      </w:r>
    </w:p>
    <w:p w:rsidR="00495A5B" w:rsidRDefault="00495A5B">
      <w:pPr>
        <w:numPr>
          <w:ilvl w:val="3"/>
          <w:numId w:val="22"/>
        </w:numPr>
        <w:ind w:hanging="360"/>
        <w:contextualSpacing/>
      </w:pPr>
      <w:r>
        <w:t>Perceived effort * time of exercise bout</w:t>
      </w:r>
    </w:p>
    <w:p w:rsidR="00495A5B" w:rsidRDefault="00495A5B">
      <w:pPr>
        <w:numPr>
          <w:ilvl w:val="2"/>
          <w:numId w:val="22"/>
        </w:numPr>
        <w:ind w:hanging="360"/>
        <w:contextualSpacing/>
      </w:pPr>
      <w:r>
        <w:t>Energy expenditure (Chart)</w:t>
      </w:r>
    </w:p>
    <w:p w:rsidR="00495A5B" w:rsidRDefault="00495A5B">
      <w:pPr>
        <w:numPr>
          <w:ilvl w:val="3"/>
          <w:numId w:val="22"/>
        </w:numPr>
        <w:ind w:hanging="360"/>
        <w:contextualSpacing/>
      </w:pPr>
      <w:r>
        <w:t>Mileage * 1.6 kcals/mile/kg</w:t>
      </w:r>
    </w:p>
    <w:p w:rsidR="00495A5B" w:rsidRDefault="00495A5B">
      <w:pPr>
        <w:numPr>
          <w:ilvl w:val="2"/>
          <w:numId w:val="22"/>
        </w:numPr>
        <w:ind w:hanging="360"/>
        <w:contextualSpacing/>
      </w:pPr>
      <w:r>
        <w:t>Hours of Sleep (Chart)</w:t>
      </w:r>
    </w:p>
    <w:p w:rsidR="00495A5B" w:rsidRDefault="00495A5B">
      <w:pPr>
        <w:numPr>
          <w:ilvl w:val="2"/>
          <w:numId w:val="22"/>
        </w:numPr>
        <w:ind w:hanging="360"/>
        <w:contextualSpacing/>
      </w:pPr>
      <w:r>
        <w:t>Health issues (Chart)</w:t>
      </w:r>
    </w:p>
    <w:p w:rsidR="00495A5B" w:rsidRDefault="00495A5B"/>
    <w:p w:rsidR="00495A5B" w:rsidRDefault="00495A5B">
      <w:pPr>
        <w:numPr>
          <w:ilvl w:val="1"/>
          <w:numId w:val="22"/>
        </w:numPr>
        <w:ind w:hanging="360"/>
        <w:contextualSpacing/>
      </w:pPr>
      <w:r>
        <w:t>Real time visualization of data such as graphs of mileage, time, and training load in each zone.</w:t>
      </w:r>
    </w:p>
    <w:p w:rsidR="00495A5B" w:rsidRDefault="00495A5B">
      <w:pPr>
        <w:numPr>
          <w:ilvl w:val="1"/>
          <w:numId w:val="22"/>
        </w:numPr>
        <w:ind w:hanging="360"/>
        <w:contextualSpacing/>
      </w:pPr>
      <w:r>
        <w:t>Privacy through the use of secure, private accounts.</w:t>
      </w:r>
    </w:p>
    <w:p w:rsidR="00495A5B" w:rsidRDefault="00495A5B">
      <w:pPr>
        <w:numPr>
          <w:ilvl w:val="1"/>
          <w:numId w:val="22"/>
        </w:numPr>
        <w:ind w:hanging="360"/>
        <w:contextualSpacing/>
      </w:pPr>
      <w:r>
        <w:t>Personalization through unique user-based training zones that are based on physiological testing.</w:t>
      </w:r>
    </w:p>
    <w:p w:rsidR="00495A5B" w:rsidRDefault="00495A5B">
      <w:pPr>
        <w:numPr>
          <w:ilvl w:val="1"/>
          <w:numId w:val="22"/>
        </w:numPr>
        <w:ind w:hanging="360"/>
        <w:contextualSpacing/>
      </w:pPr>
      <w:r>
        <w:t>Output that illustrates a summary of all of the team data by date.</w:t>
      </w:r>
    </w:p>
    <w:p w:rsidR="00495A5B" w:rsidRDefault="00495A5B">
      <w:pPr>
        <w:numPr>
          <w:ilvl w:val="0"/>
          <w:numId w:val="11"/>
        </w:numPr>
        <w:ind w:hanging="360"/>
        <w:contextualSpacing/>
      </w:pPr>
      <w:r>
        <w:t>Tier 2 feature list:</w:t>
      </w:r>
    </w:p>
    <w:p w:rsidR="00495A5B" w:rsidRDefault="00495A5B">
      <w:pPr>
        <w:numPr>
          <w:ilvl w:val="1"/>
          <w:numId w:val="11"/>
        </w:numPr>
        <w:ind w:hanging="360"/>
        <w:contextualSpacing/>
      </w:pPr>
      <w:r>
        <w:t>Inclusion of mobile applications that are able to communicate with the platform such as iOS and Android.</w:t>
      </w:r>
    </w:p>
    <w:p w:rsidR="00495A5B" w:rsidRDefault="00495A5B">
      <w:pPr>
        <w:numPr>
          <w:ilvl w:val="1"/>
          <w:numId w:val="11"/>
        </w:numPr>
        <w:ind w:hanging="360"/>
        <w:contextualSpacing/>
      </w:pPr>
      <w:r>
        <w:t>The ability to manipulate calculations, and manipulate/add additional equations.</w:t>
      </w:r>
    </w:p>
    <w:p w:rsidR="00495A5B" w:rsidRDefault="00495A5B">
      <w:pPr>
        <w:numPr>
          <w:ilvl w:val="0"/>
          <w:numId w:val="11"/>
        </w:numPr>
        <w:ind w:hanging="360"/>
        <w:contextualSpacing/>
      </w:pPr>
      <w:r>
        <w:t>Tier 3 feature list:</w:t>
      </w:r>
    </w:p>
    <w:p w:rsidR="00495A5B" w:rsidRDefault="00495A5B">
      <w:pPr>
        <w:numPr>
          <w:ilvl w:val="1"/>
          <w:numId w:val="11"/>
        </w:numPr>
        <w:ind w:hanging="360"/>
        <w:contextualSpacing/>
      </w:pPr>
      <w:r>
        <w:t>The ability to input second by second data from mobile technology.</w:t>
      </w:r>
    </w:p>
    <w:p w:rsidR="00495A5B" w:rsidRDefault="00495A5B">
      <w:pPr>
        <w:numPr>
          <w:ilvl w:val="1"/>
          <w:numId w:val="11"/>
        </w:numPr>
        <w:ind w:hanging="360"/>
        <w:contextualSpacing/>
      </w:pPr>
      <w:r>
        <w:t>The ability to allow other sports to utilize this software that is fluid.</w:t>
      </w:r>
    </w:p>
    <w:p w:rsidR="00495A5B" w:rsidRDefault="00495A5B"/>
    <w:p w:rsidR="00495A5B" w:rsidRDefault="00495A5B">
      <w:r>
        <w:rPr>
          <w:b/>
          <w:sz w:val="28"/>
          <w:szCs w:val="28"/>
        </w:rPr>
        <w:t xml:space="preserve">Set of initial use cases or usage scenarios: </w:t>
      </w:r>
    </w:p>
    <w:p w:rsidR="00495A5B" w:rsidRDefault="00495A5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360"/>
      </w:tblGrid>
      <w:tr w:rsidR="00495A5B" w:rsidTr="00831942">
        <w:tc>
          <w:tcPr>
            <w:tcW w:w="9360" w:type="dxa"/>
            <w:tcMar>
              <w:top w:w="100" w:type="dxa"/>
              <w:left w:w="100" w:type="dxa"/>
              <w:bottom w:w="100" w:type="dxa"/>
              <w:right w:w="100" w:type="dxa"/>
            </w:tcMar>
          </w:tcPr>
          <w:p w:rsidR="00495A5B" w:rsidRDefault="00495A5B">
            <w:r>
              <w:t>Use case name: Athlete Enters Data</w:t>
            </w:r>
          </w:p>
          <w:p w:rsidR="00495A5B" w:rsidRDefault="00495A5B">
            <w:r>
              <w:t>Participating Actors: Athlete</w:t>
            </w:r>
          </w:p>
          <w:p w:rsidR="00495A5B" w:rsidRDefault="00495A5B">
            <w:r>
              <w:t xml:space="preserve">Preconditions: </w:t>
            </w:r>
          </w:p>
          <w:p w:rsidR="00495A5B" w:rsidRDefault="00495A5B" w:rsidP="00831942">
            <w:pPr>
              <w:numPr>
                <w:ilvl w:val="0"/>
                <w:numId w:val="34"/>
              </w:numPr>
              <w:ind w:hanging="360"/>
              <w:contextualSpacing/>
            </w:pPr>
            <w:r>
              <w:t>Athlete has not entered data for this day</w:t>
            </w:r>
          </w:p>
          <w:p w:rsidR="00495A5B" w:rsidRDefault="00495A5B">
            <w:r>
              <w:t xml:space="preserve">Flow of Events: </w:t>
            </w:r>
          </w:p>
          <w:p w:rsidR="00495A5B" w:rsidRDefault="00495A5B" w:rsidP="00831942">
            <w:pPr>
              <w:numPr>
                <w:ilvl w:val="0"/>
                <w:numId w:val="14"/>
              </w:numPr>
              <w:ind w:hanging="360"/>
              <w:contextualSpacing/>
            </w:pPr>
            <w:r>
              <w:t>Athlete opens application</w:t>
            </w:r>
          </w:p>
          <w:p w:rsidR="00495A5B" w:rsidRDefault="00495A5B" w:rsidP="00831942">
            <w:pPr>
              <w:numPr>
                <w:ilvl w:val="0"/>
                <w:numId w:val="14"/>
              </w:numPr>
              <w:ind w:hanging="360"/>
              <w:contextualSpacing/>
            </w:pPr>
            <w:r>
              <w:t>Athlete signs into application</w:t>
            </w:r>
          </w:p>
          <w:p w:rsidR="00495A5B" w:rsidRDefault="00495A5B" w:rsidP="00831942">
            <w:pPr>
              <w:numPr>
                <w:ilvl w:val="0"/>
                <w:numId w:val="14"/>
              </w:numPr>
              <w:ind w:hanging="360"/>
              <w:contextualSpacing/>
            </w:pPr>
            <w:r>
              <w:t>Application verifies athlete</w:t>
            </w:r>
          </w:p>
          <w:p w:rsidR="00495A5B" w:rsidRDefault="00495A5B" w:rsidP="00831942">
            <w:pPr>
              <w:numPr>
                <w:ilvl w:val="0"/>
                <w:numId w:val="14"/>
              </w:numPr>
              <w:ind w:hanging="360"/>
              <w:contextualSpacing/>
            </w:pPr>
            <w:r>
              <w:t>Athlete chooses date to enter data</w:t>
            </w:r>
          </w:p>
          <w:p w:rsidR="00495A5B" w:rsidRDefault="00495A5B" w:rsidP="00831942">
            <w:pPr>
              <w:numPr>
                <w:ilvl w:val="0"/>
                <w:numId w:val="14"/>
              </w:numPr>
              <w:ind w:hanging="360"/>
              <w:contextualSpacing/>
            </w:pPr>
            <w:r>
              <w:t>Application redirects to data entry screen</w:t>
            </w:r>
          </w:p>
          <w:p w:rsidR="00495A5B" w:rsidRDefault="00495A5B" w:rsidP="00831942">
            <w:pPr>
              <w:numPr>
                <w:ilvl w:val="0"/>
                <w:numId w:val="14"/>
              </w:numPr>
              <w:ind w:hanging="360"/>
              <w:contextualSpacing/>
            </w:pPr>
            <w:r>
              <w:t>Athlete enters all data for date selected and presses an enter button</w:t>
            </w:r>
          </w:p>
          <w:p w:rsidR="00495A5B" w:rsidRDefault="00495A5B" w:rsidP="00831942">
            <w:pPr>
              <w:numPr>
                <w:ilvl w:val="0"/>
                <w:numId w:val="14"/>
              </w:numPr>
              <w:ind w:hanging="360"/>
              <w:contextualSpacing/>
            </w:pPr>
            <w:r>
              <w:t>Data is saved to a database on a server</w:t>
            </w:r>
          </w:p>
          <w:p w:rsidR="00495A5B" w:rsidRDefault="00495A5B">
            <w:r>
              <w:t>Post conditions:</w:t>
            </w:r>
          </w:p>
          <w:p w:rsidR="00495A5B" w:rsidRDefault="00495A5B" w:rsidP="00831942">
            <w:pPr>
              <w:numPr>
                <w:ilvl w:val="0"/>
                <w:numId w:val="35"/>
              </w:numPr>
              <w:ind w:hanging="360"/>
              <w:contextualSpacing/>
            </w:pPr>
            <w:r>
              <w:t>Athlete’s data for day is stored in database and accessible to that athlete and his/her trainers.</w:t>
            </w:r>
          </w:p>
        </w:tc>
      </w:tr>
    </w:tbl>
    <w:p w:rsidR="00495A5B" w:rsidRDefault="00495A5B"/>
    <w:p w:rsidR="00495A5B" w:rsidRDefault="00495A5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360"/>
      </w:tblGrid>
      <w:tr w:rsidR="00495A5B" w:rsidTr="00831942">
        <w:trPr>
          <w:trHeight w:val="4840"/>
        </w:trPr>
        <w:tc>
          <w:tcPr>
            <w:tcW w:w="9360" w:type="dxa"/>
            <w:tcMar>
              <w:top w:w="100" w:type="dxa"/>
              <w:left w:w="100" w:type="dxa"/>
              <w:bottom w:w="100" w:type="dxa"/>
              <w:right w:w="100" w:type="dxa"/>
            </w:tcMar>
          </w:tcPr>
          <w:p w:rsidR="00495A5B" w:rsidRDefault="00495A5B">
            <w:r>
              <w:t>Use case name: Athlete Adjusts Data</w:t>
            </w:r>
          </w:p>
          <w:p w:rsidR="00495A5B" w:rsidRDefault="00495A5B">
            <w:r>
              <w:t>Participating Actors: Athlete</w:t>
            </w:r>
          </w:p>
          <w:p w:rsidR="00495A5B" w:rsidRDefault="00495A5B">
            <w:r>
              <w:t xml:space="preserve">Preconditions: </w:t>
            </w:r>
          </w:p>
          <w:p w:rsidR="00495A5B" w:rsidRDefault="00495A5B" w:rsidP="00831942">
            <w:pPr>
              <w:numPr>
                <w:ilvl w:val="0"/>
                <w:numId w:val="33"/>
              </w:numPr>
              <w:ind w:hanging="360"/>
              <w:contextualSpacing/>
            </w:pPr>
            <w:r>
              <w:t>Athlete has submitted a workout report</w:t>
            </w:r>
          </w:p>
          <w:p w:rsidR="00495A5B" w:rsidRDefault="00495A5B">
            <w:r>
              <w:t xml:space="preserve">Flow of Events: </w:t>
            </w:r>
          </w:p>
          <w:p w:rsidR="00495A5B" w:rsidRDefault="00495A5B" w:rsidP="00831942">
            <w:pPr>
              <w:numPr>
                <w:ilvl w:val="0"/>
                <w:numId w:val="30"/>
              </w:numPr>
              <w:ind w:hanging="360"/>
              <w:contextualSpacing/>
            </w:pPr>
            <w:r>
              <w:t>Athlete opens application</w:t>
            </w:r>
          </w:p>
          <w:p w:rsidR="00495A5B" w:rsidRDefault="00495A5B" w:rsidP="00831942">
            <w:pPr>
              <w:numPr>
                <w:ilvl w:val="0"/>
                <w:numId w:val="30"/>
              </w:numPr>
              <w:ind w:hanging="360"/>
              <w:contextualSpacing/>
            </w:pPr>
            <w:r>
              <w:t>Athlete signs into application</w:t>
            </w:r>
          </w:p>
          <w:p w:rsidR="00495A5B" w:rsidRDefault="00495A5B" w:rsidP="00831942">
            <w:pPr>
              <w:numPr>
                <w:ilvl w:val="0"/>
                <w:numId w:val="30"/>
              </w:numPr>
              <w:ind w:hanging="360"/>
              <w:contextualSpacing/>
            </w:pPr>
            <w:r>
              <w:t>Application verifies athlete</w:t>
            </w:r>
          </w:p>
          <w:p w:rsidR="00495A5B" w:rsidRDefault="00495A5B" w:rsidP="00831942">
            <w:pPr>
              <w:numPr>
                <w:ilvl w:val="0"/>
                <w:numId w:val="30"/>
              </w:numPr>
              <w:ind w:hanging="360"/>
              <w:contextualSpacing/>
            </w:pPr>
            <w:r>
              <w:t>Athlete selects workout information they would like to edit</w:t>
            </w:r>
          </w:p>
          <w:p w:rsidR="00495A5B" w:rsidRDefault="00495A5B" w:rsidP="00831942">
            <w:pPr>
              <w:numPr>
                <w:ilvl w:val="0"/>
                <w:numId w:val="30"/>
              </w:numPr>
              <w:ind w:hanging="360"/>
              <w:contextualSpacing/>
            </w:pPr>
            <w:r>
              <w:t>Applications redirects to data entry screen</w:t>
            </w:r>
          </w:p>
          <w:p w:rsidR="00495A5B" w:rsidRDefault="00495A5B" w:rsidP="00831942">
            <w:pPr>
              <w:numPr>
                <w:ilvl w:val="0"/>
                <w:numId w:val="30"/>
              </w:numPr>
              <w:ind w:hanging="360"/>
              <w:contextualSpacing/>
            </w:pPr>
            <w:r>
              <w:t>Athlete enters new data</w:t>
            </w:r>
          </w:p>
          <w:p w:rsidR="00495A5B" w:rsidRDefault="00495A5B" w:rsidP="00831942">
            <w:pPr>
              <w:numPr>
                <w:ilvl w:val="0"/>
                <w:numId w:val="30"/>
              </w:numPr>
              <w:ind w:hanging="360"/>
              <w:contextualSpacing/>
            </w:pPr>
            <w:r>
              <w:t>Data is saved to a database on a server</w:t>
            </w:r>
          </w:p>
          <w:p w:rsidR="00495A5B" w:rsidRDefault="00495A5B">
            <w:r>
              <w:t>Post conditions:</w:t>
            </w:r>
          </w:p>
          <w:p w:rsidR="00495A5B" w:rsidRDefault="00495A5B" w:rsidP="00831942">
            <w:pPr>
              <w:numPr>
                <w:ilvl w:val="0"/>
                <w:numId w:val="24"/>
              </w:numPr>
              <w:ind w:hanging="360"/>
              <w:contextualSpacing/>
            </w:pPr>
            <w:r>
              <w:t>Athlete’s data for day is stored in database and accessible to that athlete and his/her trainers.</w:t>
            </w:r>
          </w:p>
        </w:tc>
      </w:tr>
    </w:tbl>
    <w:p w:rsidR="00495A5B" w:rsidRDefault="00495A5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360"/>
      </w:tblGrid>
      <w:tr w:rsidR="00495A5B" w:rsidTr="00831942">
        <w:tc>
          <w:tcPr>
            <w:tcW w:w="9360" w:type="dxa"/>
            <w:tcMar>
              <w:top w:w="100" w:type="dxa"/>
              <w:left w:w="100" w:type="dxa"/>
              <w:bottom w:w="100" w:type="dxa"/>
              <w:right w:w="100" w:type="dxa"/>
            </w:tcMar>
          </w:tcPr>
          <w:p w:rsidR="00495A5B" w:rsidRDefault="00495A5B">
            <w:r>
              <w:t>Use case name: Trainer/Administrator Gets Data Dump</w:t>
            </w:r>
          </w:p>
          <w:p w:rsidR="00495A5B" w:rsidRDefault="00495A5B">
            <w:r>
              <w:t>Participating Actor(s): Trainer/Administrator</w:t>
            </w:r>
          </w:p>
          <w:p w:rsidR="00495A5B" w:rsidRDefault="00495A5B">
            <w:r>
              <w:t xml:space="preserve">Precondition: </w:t>
            </w:r>
          </w:p>
          <w:p w:rsidR="00495A5B" w:rsidRDefault="00495A5B" w:rsidP="00831942">
            <w:pPr>
              <w:numPr>
                <w:ilvl w:val="0"/>
                <w:numId w:val="18"/>
              </w:numPr>
              <w:ind w:hanging="360"/>
              <w:contextualSpacing/>
            </w:pPr>
            <w:r>
              <w:t>Data has been collected for a week/month</w:t>
            </w:r>
          </w:p>
          <w:p w:rsidR="00495A5B" w:rsidRDefault="00495A5B">
            <w:r>
              <w:t>Flow of Events:</w:t>
            </w:r>
          </w:p>
          <w:p w:rsidR="00495A5B" w:rsidRDefault="00495A5B" w:rsidP="00831942">
            <w:pPr>
              <w:numPr>
                <w:ilvl w:val="0"/>
                <w:numId w:val="16"/>
              </w:numPr>
              <w:ind w:hanging="360"/>
              <w:contextualSpacing/>
            </w:pPr>
            <w:r>
              <w:t>Trainer opens application</w:t>
            </w:r>
          </w:p>
          <w:p w:rsidR="00495A5B" w:rsidRDefault="00495A5B" w:rsidP="00831942">
            <w:pPr>
              <w:numPr>
                <w:ilvl w:val="0"/>
                <w:numId w:val="16"/>
              </w:numPr>
              <w:ind w:hanging="360"/>
              <w:contextualSpacing/>
            </w:pPr>
            <w:r>
              <w:t>Trainer signs into application</w:t>
            </w:r>
          </w:p>
          <w:p w:rsidR="00495A5B" w:rsidRDefault="00495A5B" w:rsidP="00831942">
            <w:pPr>
              <w:numPr>
                <w:ilvl w:val="0"/>
                <w:numId w:val="16"/>
              </w:numPr>
              <w:ind w:hanging="360"/>
              <w:contextualSpacing/>
            </w:pPr>
            <w:r>
              <w:t>Trainer’s identity is verified</w:t>
            </w:r>
          </w:p>
          <w:p w:rsidR="00495A5B" w:rsidRDefault="00495A5B" w:rsidP="00831942">
            <w:pPr>
              <w:numPr>
                <w:ilvl w:val="0"/>
                <w:numId w:val="16"/>
              </w:numPr>
              <w:ind w:hanging="360"/>
              <w:contextualSpacing/>
            </w:pPr>
            <w:r>
              <w:t>Trainer selects section/timeframe of data they would like to download</w:t>
            </w:r>
          </w:p>
          <w:p w:rsidR="00495A5B" w:rsidRDefault="00495A5B" w:rsidP="00831942">
            <w:pPr>
              <w:numPr>
                <w:ilvl w:val="0"/>
                <w:numId w:val="16"/>
              </w:numPr>
              <w:ind w:hanging="360"/>
              <w:contextualSpacing/>
            </w:pPr>
            <w:r>
              <w:t>Application allows user to download data dump of specified timeframe/section</w:t>
            </w:r>
          </w:p>
          <w:p w:rsidR="00495A5B" w:rsidRDefault="00495A5B">
            <w:r>
              <w:t>Postcondition:</w:t>
            </w:r>
          </w:p>
          <w:p w:rsidR="00495A5B" w:rsidRDefault="00495A5B" w:rsidP="00831942">
            <w:pPr>
              <w:numPr>
                <w:ilvl w:val="0"/>
                <w:numId w:val="4"/>
              </w:numPr>
              <w:ind w:hanging="360"/>
              <w:contextualSpacing/>
            </w:pPr>
            <w:r>
              <w:t>Trainer has access to raw data in preferred format (likely .csv) to perform physiological analysis on.</w:t>
            </w:r>
          </w:p>
        </w:tc>
      </w:tr>
    </w:tbl>
    <w:p w:rsidR="00495A5B" w:rsidRDefault="00495A5B"/>
    <w:p w:rsidR="00495A5B" w:rsidRDefault="00495A5B"/>
    <w:p w:rsidR="00495A5B" w:rsidRDefault="00495A5B"/>
    <w:p w:rsidR="00495A5B" w:rsidRDefault="00495A5B">
      <w:r>
        <w:br w:type="page"/>
      </w:r>
    </w:p>
    <w:p w:rsidR="00495A5B" w:rsidRDefault="00495A5B"/>
    <w:p w:rsidR="00495A5B" w:rsidRDefault="00495A5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360"/>
      </w:tblGrid>
      <w:tr w:rsidR="00495A5B" w:rsidTr="00831942">
        <w:tc>
          <w:tcPr>
            <w:tcW w:w="9360" w:type="dxa"/>
            <w:tcMar>
              <w:top w:w="100" w:type="dxa"/>
              <w:left w:w="100" w:type="dxa"/>
              <w:bottom w:w="100" w:type="dxa"/>
              <w:right w:w="100" w:type="dxa"/>
            </w:tcMar>
          </w:tcPr>
          <w:p w:rsidR="00495A5B" w:rsidRDefault="00495A5B">
            <w:r>
              <w:t>Use case name: Athlete Deletes Workout</w:t>
            </w:r>
          </w:p>
          <w:p w:rsidR="00495A5B" w:rsidRDefault="00495A5B">
            <w:r>
              <w:t>Participating Actors: Athlete</w:t>
            </w:r>
          </w:p>
          <w:p w:rsidR="00495A5B" w:rsidRDefault="00495A5B">
            <w:r>
              <w:t xml:space="preserve">Preconditions: </w:t>
            </w:r>
          </w:p>
          <w:p w:rsidR="00495A5B" w:rsidRDefault="00495A5B" w:rsidP="00831942">
            <w:pPr>
              <w:numPr>
                <w:ilvl w:val="0"/>
                <w:numId w:val="13"/>
              </w:numPr>
              <w:ind w:hanging="360"/>
              <w:contextualSpacing/>
            </w:pPr>
            <w:r>
              <w:t>Athlete has submitted a workout report</w:t>
            </w:r>
          </w:p>
          <w:p w:rsidR="00495A5B" w:rsidRDefault="00495A5B">
            <w:r>
              <w:t xml:space="preserve">Flow of Events: </w:t>
            </w:r>
          </w:p>
          <w:p w:rsidR="00495A5B" w:rsidRDefault="00495A5B" w:rsidP="00831942">
            <w:pPr>
              <w:numPr>
                <w:ilvl w:val="0"/>
                <w:numId w:val="9"/>
              </w:numPr>
              <w:ind w:hanging="360"/>
              <w:contextualSpacing/>
            </w:pPr>
            <w:r>
              <w:t>Athlete opens application</w:t>
            </w:r>
          </w:p>
          <w:p w:rsidR="00495A5B" w:rsidRDefault="00495A5B" w:rsidP="00831942">
            <w:pPr>
              <w:numPr>
                <w:ilvl w:val="0"/>
                <w:numId w:val="9"/>
              </w:numPr>
              <w:ind w:hanging="360"/>
              <w:contextualSpacing/>
            </w:pPr>
            <w:r>
              <w:t>Athlete signs into application</w:t>
            </w:r>
          </w:p>
          <w:p w:rsidR="00495A5B" w:rsidRDefault="00495A5B" w:rsidP="00831942">
            <w:pPr>
              <w:numPr>
                <w:ilvl w:val="0"/>
                <w:numId w:val="9"/>
              </w:numPr>
              <w:ind w:hanging="360"/>
              <w:contextualSpacing/>
            </w:pPr>
            <w:r>
              <w:t>Application verifies athlete</w:t>
            </w:r>
          </w:p>
          <w:p w:rsidR="00495A5B" w:rsidRDefault="00495A5B" w:rsidP="00831942">
            <w:pPr>
              <w:numPr>
                <w:ilvl w:val="0"/>
                <w:numId w:val="9"/>
              </w:numPr>
              <w:ind w:hanging="360"/>
              <w:contextualSpacing/>
            </w:pPr>
            <w:r>
              <w:t>Athlete selects workout information they would like to delete</w:t>
            </w:r>
          </w:p>
          <w:p w:rsidR="00495A5B" w:rsidRDefault="00495A5B" w:rsidP="00831942">
            <w:pPr>
              <w:numPr>
                <w:ilvl w:val="0"/>
                <w:numId w:val="9"/>
              </w:numPr>
              <w:ind w:hanging="360"/>
              <w:contextualSpacing/>
            </w:pPr>
            <w:r>
              <w:t>Applications asks for confirmation to delete data</w:t>
            </w:r>
          </w:p>
          <w:p w:rsidR="00495A5B" w:rsidRDefault="00495A5B" w:rsidP="00831942">
            <w:pPr>
              <w:numPr>
                <w:ilvl w:val="0"/>
                <w:numId w:val="9"/>
              </w:numPr>
              <w:ind w:hanging="360"/>
              <w:contextualSpacing/>
            </w:pPr>
            <w:r>
              <w:t>Athlete confirms request to delete</w:t>
            </w:r>
          </w:p>
          <w:p w:rsidR="00495A5B" w:rsidRDefault="00495A5B" w:rsidP="00831942">
            <w:pPr>
              <w:numPr>
                <w:ilvl w:val="0"/>
                <w:numId w:val="9"/>
              </w:numPr>
              <w:ind w:hanging="360"/>
              <w:contextualSpacing/>
            </w:pPr>
            <w:r>
              <w:t>Data is removed from database on a server</w:t>
            </w:r>
          </w:p>
          <w:p w:rsidR="00495A5B" w:rsidRDefault="00495A5B">
            <w:r>
              <w:t>Post conditions:</w:t>
            </w:r>
          </w:p>
          <w:p w:rsidR="00495A5B" w:rsidRDefault="00495A5B" w:rsidP="00831942">
            <w:pPr>
              <w:numPr>
                <w:ilvl w:val="0"/>
                <w:numId w:val="7"/>
              </w:numPr>
              <w:ind w:hanging="360"/>
              <w:contextualSpacing/>
            </w:pPr>
            <w:r>
              <w:t>Data for the workout that was stored on server and available to trainer is no longer part of the database</w:t>
            </w:r>
          </w:p>
        </w:tc>
      </w:tr>
    </w:tbl>
    <w:p w:rsidR="00495A5B" w:rsidRDefault="00495A5B"/>
    <w:p w:rsidR="00495A5B" w:rsidRDefault="00495A5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360"/>
      </w:tblGrid>
      <w:tr w:rsidR="00495A5B" w:rsidTr="00831942">
        <w:trPr>
          <w:trHeight w:val="5040"/>
        </w:trPr>
        <w:tc>
          <w:tcPr>
            <w:tcW w:w="9360" w:type="dxa"/>
            <w:tcMar>
              <w:top w:w="100" w:type="dxa"/>
              <w:left w:w="100" w:type="dxa"/>
              <w:bottom w:w="100" w:type="dxa"/>
              <w:right w:w="100" w:type="dxa"/>
            </w:tcMar>
          </w:tcPr>
          <w:p w:rsidR="00495A5B" w:rsidRDefault="00495A5B">
            <w:r>
              <w:t>Use case name: Admin adds Athlete to application</w:t>
            </w:r>
          </w:p>
          <w:p w:rsidR="00495A5B" w:rsidRDefault="00495A5B">
            <w:r>
              <w:t>Participating Actors: Admin, Athlete</w:t>
            </w:r>
          </w:p>
          <w:p w:rsidR="00495A5B" w:rsidRDefault="00495A5B">
            <w:r>
              <w:t xml:space="preserve">Preconditions: </w:t>
            </w:r>
          </w:p>
          <w:p w:rsidR="00495A5B" w:rsidRDefault="00495A5B" w:rsidP="00831942">
            <w:pPr>
              <w:numPr>
                <w:ilvl w:val="0"/>
                <w:numId w:val="12"/>
              </w:numPr>
              <w:ind w:hanging="360"/>
              <w:contextualSpacing/>
            </w:pPr>
            <w:r>
              <w:t>Athlete is not currently a part of application</w:t>
            </w:r>
          </w:p>
          <w:p w:rsidR="00495A5B" w:rsidRDefault="00495A5B" w:rsidP="00831942">
            <w:pPr>
              <w:numPr>
                <w:ilvl w:val="0"/>
                <w:numId w:val="12"/>
              </w:numPr>
              <w:ind w:hanging="360"/>
              <w:contextualSpacing/>
            </w:pPr>
            <w:r>
              <w:t>Athlete has specific personalized equation based on testing</w:t>
            </w:r>
          </w:p>
          <w:p w:rsidR="00495A5B" w:rsidRDefault="00495A5B">
            <w:r>
              <w:t xml:space="preserve">Flow of Events: </w:t>
            </w:r>
          </w:p>
          <w:p w:rsidR="00495A5B" w:rsidRDefault="00495A5B" w:rsidP="00831942">
            <w:pPr>
              <w:numPr>
                <w:ilvl w:val="0"/>
                <w:numId w:val="20"/>
              </w:numPr>
              <w:ind w:hanging="360"/>
              <w:contextualSpacing/>
            </w:pPr>
            <w:r>
              <w:t>Admin opens application</w:t>
            </w:r>
          </w:p>
          <w:p w:rsidR="00495A5B" w:rsidRDefault="00495A5B" w:rsidP="00831942">
            <w:pPr>
              <w:numPr>
                <w:ilvl w:val="0"/>
                <w:numId w:val="20"/>
              </w:numPr>
              <w:ind w:hanging="360"/>
              <w:contextualSpacing/>
            </w:pPr>
            <w:r>
              <w:t>Admin signs into application</w:t>
            </w:r>
          </w:p>
          <w:p w:rsidR="00495A5B" w:rsidRDefault="00495A5B" w:rsidP="00831942">
            <w:pPr>
              <w:numPr>
                <w:ilvl w:val="0"/>
                <w:numId w:val="20"/>
              </w:numPr>
              <w:ind w:hanging="360"/>
              <w:contextualSpacing/>
            </w:pPr>
            <w:r>
              <w:t>Application verifies admin</w:t>
            </w:r>
          </w:p>
          <w:p w:rsidR="00495A5B" w:rsidRDefault="00495A5B" w:rsidP="00831942">
            <w:pPr>
              <w:numPr>
                <w:ilvl w:val="0"/>
                <w:numId w:val="20"/>
              </w:numPr>
              <w:ind w:hanging="360"/>
              <w:contextualSpacing/>
            </w:pPr>
            <w:r>
              <w:t>Admin chooses to add new athlete</w:t>
            </w:r>
          </w:p>
          <w:p w:rsidR="00495A5B" w:rsidRDefault="00495A5B" w:rsidP="00831942">
            <w:pPr>
              <w:numPr>
                <w:ilvl w:val="0"/>
                <w:numId w:val="20"/>
              </w:numPr>
              <w:ind w:hanging="360"/>
              <w:contextualSpacing/>
            </w:pPr>
            <w:r>
              <w:t>Admin enters athlete’s individualized equations and user id</w:t>
            </w:r>
          </w:p>
          <w:p w:rsidR="00495A5B" w:rsidRDefault="00495A5B" w:rsidP="00831942">
            <w:pPr>
              <w:numPr>
                <w:ilvl w:val="0"/>
                <w:numId w:val="20"/>
              </w:numPr>
              <w:ind w:hanging="360"/>
              <w:contextualSpacing/>
            </w:pPr>
            <w:r>
              <w:t>Equations and user id are saved to database</w:t>
            </w:r>
          </w:p>
          <w:p w:rsidR="00495A5B" w:rsidRDefault="00495A5B" w:rsidP="00831942">
            <w:pPr>
              <w:numPr>
                <w:ilvl w:val="0"/>
                <w:numId w:val="20"/>
              </w:numPr>
              <w:ind w:hanging="360"/>
              <w:contextualSpacing/>
            </w:pPr>
            <w:r>
              <w:t>Athlete signs into application to create password</w:t>
            </w:r>
          </w:p>
          <w:p w:rsidR="00495A5B" w:rsidRDefault="00495A5B" w:rsidP="00831942">
            <w:pPr>
              <w:numPr>
                <w:ilvl w:val="0"/>
                <w:numId w:val="9"/>
              </w:numPr>
              <w:ind w:hanging="360"/>
              <w:contextualSpacing/>
            </w:pPr>
            <w:r>
              <w:t>Password is saved to database</w:t>
            </w:r>
          </w:p>
          <w:p w:rsidR="00495A5B" w:rsidRDefault="00495A5B">
            <w:r>
              <w:t>Post conditions:</w:t>
            </w:r>
          </w:p>
          <w:p w:rsidR="00495A5B" w:rsidRDefault="00495A5B" w:rsidP="00831942">
            <w:pPr>
              <w:numPr>
                <w:ilvl w:val="0"/>
                <w:numId w:val="31"/>
              </w:numPr>
              <w:ind w:hanging="360"/>
              <w:contextualSpacing/>
            </w:pPr>
            <w:r>
              <w:t>Athlete can now use application to enter daily information</w:t>
            </w:r>
          </w:p>
        </w:tc>
      </w:tr>
    </w:tbl>
    <w:p w:rsidR="00495A5B" w:rsidRDefault="00495A5B"/>
    <w:p w:rsidR="00495A5B" w:rsidRDefault="00495A5B"/>
    <w:p w:rsidR="00495A5B" w:rsidRDefault="00495A5B">
      <w:r>
        <w:br w:type="page"/>
      </w:r>
    </w:p>
    <w:p w:rsidR="00495A5B" w:rsidRDefault="00495A5B"/>
    <w:p w:rsidR="00495A5B" w:rsidRDefault="00495A5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360"/>
      </w:tblGrid>
      <w:tr w:rsidR="00495A5B" w:rsidTr="00831942">
        <w:tc>
          <w:tcPr>
            <w:tcW w:w="9360" w:type="dxa"/>
            <w:tcMar>
              <w:top w:w="100" w:type="dxa"/>
              <w:left w:w="100" w:type="dxa"/>
              <w:bottom w:w="100" w:type="dxa"/>
              <w:right w:w="100" w:type="dxa"/>
            </w:tcMar>
          </w:tcPr>
          <w:p w:rsidR="00495A5B" w:rsidRDefault="00495A5B">
            <w:r>
              <w:t>Use case name: Trainer/Administrator Changes Equation</w:t>
            </w:r>
          </w:p>
          <w:p w:rsidR="00495A5B" w:rsidRDefault="00495A5B">
            <w:r>
              <w:t>Participating Actor(s): Trainer/Administrator</w:t>
            </w:r>
          </w:p>
          <w:p w:rsidR="00495A5B" w:rsidRDefault="00495A5B">
            <w:r>
              <w:t xml:space="preserve">Precondition: </w:t>
            </w:r>
          </w:p>
          <w:p w:rsidR="00495A5B" w:rsidRDefault="00495A5B" w:rsidP="00831942">
            <w:pPr>
              <w:numPr>
                <w:ilvl w:val="0"/>
                <w:numId w:val="2"/>
              </w:numPr>
              <w:ind w:hanging="360"/>
              <w:contextualSpacing/>
            </w:pPr>
            <w:r>
              <w:t>Athlete has specific personalized equation based on testing</w:t>
            </w:r>
          </w:p>
          <w:p w:rsidR="00495A5B" w:rsidRDefault="00495A5B">
            <w:r>
              <w:t>Flow of Events:</w:t>
            </w:r>
          </w:p>
          <w:p w:rsidR="00495A5B" w:rsidRDefault="00495A5B" w:rsidP="00831942">
            <w:pPr>
              <w:numPr>
                <w:ilvl w:val="0"/>
                <w:numId w:val="21"/>
              </w:numPr>
              <w:ind w:hanging="360"/>
              <w:contextualSpacing/>
            </w:pPr>
            <w:r>
              <w:t>Trainer opens application</w:t>
            </w:r>
          </w:p>
          <w:p w:rsidR="00495A5B" w:rsidRDefault="00495A5B" w:rsidP="00831942">
            <w:pPr>
              <w:numPr>
                <w:ilvl w:val="0"/>
                <w:numId w:val="21"/>
              </w:numPr>
              <w:ind w:hanging="360"/>
              <w:contextualSpacing/>
            </w:pPr>
            <w:r>
              <w:t>Trainer signs into application</w:t>
            </w:r>
          </w:p>
          <w:p w:rsidR="00495A5B" w:rsidRDefault="00495A5B" w:rsidP="00831942">
            <w:pPr>
              <w:numPr>
                <w:ilvl w:val="0"/>
                <w:numId w:val="21"/>
              </w:numPr>
              <w:ind w:hanging="360"/>
              <w:contextualSpacing/>
            </w:pPr>
            <w:r>
              <w:t>Trainer’s identity is verified</w:t>
            </w:r>
          </w:p>
          <w:p w:rsidR="00495A5B" w:rsidRDefault="00495A5B" w:rsidP="00831942">
            <w:pPr>
              <w:numPr>
                <w:ilvl w:val="0"/>
                <w:numId w:val="21"/>
              </w:numPr>
              <w:ind w:hanging="360"/>
              <w:contextualSpacing/>
            </w:pPr>
            <w:r>
              <w:t xml:space="preserve">Trainer selects athlete they’d like to edit equation. </w:t>
            </w:r>
          </w:p>
          <w:p w:rsidR="00495A5B" w:rsidRDefault="00495A5B" w:rsidP="00831942">
            <w:pPr>
              <w:numPr>
                <w:ilvl w:val="0"/>
                <w:numId w:val="21"/>
              </w:numPr>
              <w:ind w:hanging="360"/>
              <w:contextualSpacing/>
            </w:pPr>
            <w:r>
              <w:t>Trainer selects which equation they’d like to edit.</w:t>
            </w:r>
          </w:p>
          <w:p w:rsidR="00495A5B" w:rsidRDefault="00495A5B" w:rsidP="00831942">
            <w:pPr>
              <w:numPr>
                <w:ilvl w:val="0"/>
                <w:numId w:val="21"/>
              </w:numPr>
              <w:ind w:hanging="360"/>
              <w:contextualSpacing/>
            </w:pPr>
            <w:r>
              <w:t>Trainer edits equation</w:t>
            </w:r>
          </w:p>
          <w:p w:rsidR="00495A5B" w:rsidRDefault="00495A5B">
            <w:r>
              <w:t>Postcondition:</w:t>
            </w:r>
          </w:p>
          <w:p w:rsidR="00495A5B" w:rsidRDefault="00495A5B" w:rsidP="00831942">
            <w:pPr>
              <w:numPr>
                <w:ilvl w:val="0"/>
                <w:numId w:val="25"/>
              </w:numPr>
              <w:ind w:hanging="360"/>
              <w:contextualSpacing/>
            </w:pPr>
            <w:r>
              <w:t>Calculation for zones will then be changed in future (and maybe retroactively?)</w:t>
            </w:r>
          </w:p>
        </w:tc>
      </w:tr>
    </w:tbl>
    <w:p w:rsidR="00495A5B" w:rsidRDefault="00495A5B"/>
    <w:p w:rsidR="00495A5B" w:rsidRDefault="00495A5B"/>
    <w:p w:rsidR="00495A5B" w:rsidRDefault="00495A5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360"/>
      </w:tblGrid>
      <w:tr w:rsidR="00495A5B" w:rsidTr="00831942">
        <w:tc>
          <w:tcPr>
            <w:tcW w:w="9360" w:type="dxa"/>
            <w:tcMar>
              <w:top w:w="100" w:type="dxa"/>
              <w:left w:w="100" w:type="dxa"/>
              <w:bottom w:w="100" w:type="dxa"/>
              <w:right w:w="100" w:type="dxa"/>
            </w:tcMar>
          </w:tcPr>
          <w:p w:rsidR="00495A5B" w:rsidRDefault="00495A5B">
            <w:r>
              <w:t>Use case name: Trainer/Administrator views athlete data in application</w:t>
            </w:r>
          </w:p>
          <w:p w:rsidR="00495A5B" w:rsidRDefault="00495A5B">
            <w:r>
              <w:t>Participating Actor(s): Trainer/Administrator</w:t>
            </w:r>
          </w:p>
          <w:p w:rsidR="00495A5B" w:rsidRDefault="00495A5B">
            <w:r>
              <w:t xml:space="preserve">Precondition: </w:t>
            </w:r>
          </w:p>
          <w:p w:rsidR="00495A5B" w:rsidRDefault="00495A5B" w:rsidP="00831942">
            <w:pPr>
              <w:numPr>
                <w:ilvl w:val="0"/>
                <w:numId w:val="19"/>
              </w:numPr>
              <w:ind w:hanging="360"/>
              <w:contextualSpacing/>
            </w:pPr>
            <w:r>
              <w:t>Athlete has specific personalized equation based on testing</w:t>
            </w:r>
          </w:p>
          <w:p w:rsidR="00495A5B" w:rsidRDefault="00495A5B">
            <w:r>
              <w:t>Flow of Events:</w:t>
            </w:r>
          </w:p>
          <w:p w:rsidR="00495A5B" w:rsidRDefault="00495A5B" w:rsidP="00831942">
            <w:pPr>
              <w:numPr>
                <w:ilvl w:val="0"/>
                <w:numId w:val="15"/>
              </w:numPr>
              <w:ind w:hanging="360"/>
              <w:contextualSpacing/>
            </w:pPr>
            <w:r>
              <w:t>Trainer opens application</w:t>
            </w:r>
          </w:p>
          <w:p w:rsidR="00495A5B" w:rsidRDefault="00495A5B" w:rsidP="00831942">
            <w:pPr>
              <w:numPr>
                <w:ilvl w:val="0"/>
                <w:numId w:val="15"/>
              </w:numPr>
              <w:ind w:hanging="360"/>
              <w:contextualSpacing/>
            </w:pPr>
            <w:r>
              <w:t>Trainer signs into application</w:t>
            </w:r>
          </w:p>
          <w:p w:rsidR="00495A5B" w:rsidRDefault="00495A5B" w:rsidP="00831942">
            <w:pPr>
              <w:numPr>
                <w:ilvl w:val="0"/>
                <w:numId w:val="15"/>
              </w:numPr>
              <w:ind w:hanging="360"/>
              <w:contextualSpacing/>
            </w:pPr>
            <w:r>
              <w:t>Trainer’s identity is verified</w:t>
            </w:r>
          </w:p>
          <w:p w:rsidR="00495A5B" w:rsidRDefault="00495A5B" w:rsidP="00831942">
            <w:pPr>
              <w:numPr>
                <w:ilvl w:val="0"/>
                <w:numId w:val="15"/>
              </w:numPr>
              <w:ind w:hanging="360"/>
              <w:contextualSpacing/>
            </w:pPr>
            <w:r>
              <w:t>Trainer selects athlete they’d like to view data on</w:t>
            </w:r>
          </w:p>
          <w:p w:rsidR="00495A5B" w:rsidRDefault="00495A5B" w:rsidP="00831942">
            <w:pPr>
              <w:numPr>
                <w:ilvl w:val="0"/>
                <w:numId w:val="15"/>
              </w:numPr>
              <w:ind w:hanging="360"/>
              <w:contextualSpacing/>
            </w:pPr>
            <w:r>
              <w:t>Application brings up data tables and charts</w:t>
            </w:r>
          </w:p>
          <w:p w:rsidR="00495A5B" w:rsidRDefault="00495A5B">
            <w:r>
              <w:t>Postcondition:</w:t>
            </w:r>
          </w:p>
          <w:p w:rsidR="00495A5B" w:rsidRDefault="00495A5B" w:rsidP="00831942">
            <w:pPr>
              <w:numPr>
                <w:ilvl w:val="0"/>
                <w:numId w:val="32"/>
              </w:numPr>
              <w:ind w:hanging="360"/>
              <w:contextualSpacing/>
            </w:pPr>
            <w:r>
              <w:t>Trainer has access to athlete data visualization with in the web application</w:t>
            </w:r>
          </w:p>
        </w:tc>
      </w:tr>
    </w:tbl>
    <w:p w:rsidR="00495A5B" w:rsidRDefault="00495A5B"/>
    <w:p w:rsidR="00495A5B" w:rsidRDefault="00495A5B"/>
    <w:p w:rsidR="00495A5B" w:rsidRDefault="00495A5B"/>
    <w:p w:rsidR="00495A5B" w:rsidRDefault="00495A5B"/>
    <w:p w:rsidR="00495A5B" w:rsidRDefault="00495A5B"/>
    <w:p w:rsidR="00495A5B" w:rsidRDefault="00495A5B"/>
    <w:p w:rsidR="00495A5B" w:rsidRDefault="00495A5B"/>
    <w:p w:rsidR="00495A5B" w:rsidRDefault="00495A5B"/>
    <w:p w:rsidR="00495A5B" w:rsidRDefault="00495A5B"/>
    <w:p w:rsidR="00495A5B" w:rsidRDefault="00495A5B"/>
    <w:p w:rsidR="00495A5B" w:rsidRDefault="00495A5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360"/>
      </w:tblGrid>
      <w:tr w:rsidR="00495A5B" w:rsidTr="00C04EB1">
        <w:tc>
          <w:tcPr>
            <w:tcW w:w="9360" w:type="dxa"/>
            <w:tcMar>
              <w:top w:w="100" w:type="dxa"/>
              <w:left w:w="100" w:type="dxa"/>
              <w:bottom w:w="100" w:type="dxa"/>
              <w:right w:w="100" w:type="dxa"/>
            </w:tcMar>
          </w:tcPr>
          <w:p w:rsidR="00495A5B" w:rsidRDefault="00495A5B" w:rsidP="00C04EB1">
            <w:r>
              <w:t>Use case name: User Changes Password</w:t>
            </w:r>
          </w:p>
          <w:p w:rsidR="00495A5B" w:rsidRDefault="00495A5B" w:rsidP="00C04EB1">
            <w:r>
              <w:t>Participating Actor(s): Athlete/Coach/Admin</w:t>
            </w:r>
          </w:p>
          <w:p w:rsidR="00495A5B" w:rsidRDefault="00495A5B" w:rsidP="00C04EB1">
            <w:r>
              <w:t xml:space="preserve">Precondition: </w:t>
            </w:r>
          </w:p>
          <w:p w:rsidR="00495A5B" w:rsidRDefault="00495A5B" w:rsidP="004823EE">
            <w:pPr>
              <w:numPr>
                <w:ilvl w:val="0"/>
                <w:numId w:val="37"/>
              </w:numPr>
              <w:contextualSpacing/>
            </w:pPr>
            <w:r>
              <w:t>User has valid username/password combination to access application</w:t>
            </w:r>
          </w:p>
          <w:p w:rsidR="00495A5B" w:rsidRDefault="00495A5B" w:rsidP="00C04EB1">
            <w:r>
              <w:t>Flow of Events:</w:t>
            </w:r>
          </w:p>
          <w:p w:rsidR="00495A5B" w:rsidRDefault="00495A5B" w:rsidP="004823EE">
            <w:pPr>
              <w:numPr>
                <w:ilvl w:val="0"/>
                <w:numId w:val="38"/>
              </w:numPr>
            </w:pPr>
            <w:r>
              <w:t>User logs into application</w:t>
            </w:r>
          </w:p>
          <w:p w:rsidR="00495A5B" w:rsidRDefault="00495A5B" w:rsidP="004823EE">
            <w:pPr>
              <w:numPr>
                <w:ilvl w:val="0"/>
                <w:numId w:val="38"/>
              </w:numPr>
            </w:pPr>
            <w:r>
              <w:t>Selects change password option from help menu</w:t>
            </w:r>
          </w:p>
          <w:p w:rsidR="00495A5B" w:rsidRDefault="00495A5B" w:rsidP="004823EE">
            <w:pPr>
              <w:numPr>
                <w:ilvl w:val="0"/>
                <w:numId w:val="38"/>
              </w:numPr>
            </w:pPr>
            <w:r>
              <w:t xml:space="preserve">Enters new password </w:t>
            </w:r>
          </w:p>
          <w:p w:rsidR="00495A5B" w:rsidRDefault="00495A5B" w:rsidP="004823EE">
            <w:pPr>
              <w:numPr>
                <w:ilvl w:val="0"/>
                <w:numId w:val="38"/>
              </w:numPr>
            </w:pPr>
            <w:r>
              <w:t>Submits password change via button</w:t>
            </w:r>
          </w:p>
          <w:p w:rsidR="00495A5B" w:rsidRDefault="00495A5B" w:rsidP="004823EE">
            <w:r>
              <w:t>Postcondition:</w:t>
            </w:r>
          </w:p>
          <w:p w:rsidR="00495A5B" w:rsidRDefault="00495A5B" w:rsidP="004823EE">
            <w:pPr>
              <w:numPr>
                <w:ilvl w:val="0"/>
                <w:numId w:val="40"/>
              </w:numPr>
              <w:ind w:left="1440" w:hanging="360"/>
            </w:pPr>
            <w:r>
              <w:t>User is still logged into the application but the database contains the updated password for the user</w:t>
            </w:r>
          </w:p>
        </w:tc>
      </w:tr>
    </w:tbl>
    <w:p w:rsidR="00495A5B" w:rsidRDefault="00495A5B" w:rsidP="004823EE"/>
    <w:p w:rsidR="00495A5B" w:rsidRDefault="00495A5B"/>
    <w:p w:rsidR="00495A5B" w:rsidRDefault="00495A5B">
      <w:r>
        <w:rPr>
          <w:b/>
          <w:sz w:val="28"/>
          <w:szCs w:val="28"/>
        </w:rPr>
        <w:t xml:space="preserve">Informal non-functional requirements: </w:t>
      </w:r>
    </w:p>
    <w:p w:rsidR="00495A5B" w:rsidRDefault="00495A5B">
      <w:pPr>
        <w:numPr>
          <w:ilvl w:val="0"/>
          <w:numId w:val="26"/>
        </w:numPr>
        <w:ind w:hanging="360"/>
        <w:contextualSpacing/>
      </w:pPr>
      <w:r>
        <w:t>3 tiers of user groups: Administrators, trainers, athletes to comply with privacy regulations (HIPAA, etc) as well as security of data.</w:t>
      </w:r>
    </w:p>
    <w:p w:rsidR="00495A5B" w:rsidRDefault="00495A5B"/>
    <w:p w:rsidR="00495A5B" w:rsidRDefault="00495A5B"/>
    <w:sectPr w:rsidR="00495A5B" w:rsidSect="00A252B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31E8"/>
    <w:multiLevelType w:val="multilevel"/>
    <w:tmpl w:val="A9C43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74611C"/>
    <w:multiLevelType w:val="multilevel"/>
    <w:tmpl w:val="4FD63636"/>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2">
    <w:nsid w:val="0D9F4474"/>
    <w:multiLevelType w:val="multilevel"/>
    <w:tmpl w:val="999EC8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E417572"/>
    <w:multiLevelType w:val="multilevel"/>
    <w:tmpl w:val="DD0CD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F9B4F69"/>
    <w:multiLevelType w:val="hybridMultilevel"/>
    <w:tmpl w:val="6D9097FC"/>
    <w:lvl w:ilvl="0" w:tplc="0409000F">
      <w:start w:val="1"/>
      <w:numFmt w:val="decimal"/>
      <w:lvlText w:val="%1."/>
      <w:lvlJc w:val="left"/>
      <w:pPr>
        <w:tabs>
          <w:tab w:val="num" w:pos="1800"/>
        </w:tabs>
        <w:ind w:left="1800" w:hanging="360"/>
      </w:pPr>
      <w:rPr>
        <w:rFonts w:cs="Times New Roman"/>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5">
    <w:nsid w:val="126567DD"/>
    <w:multiLevelType w:val="hybridMultilevel"/>
    <w:tmpl w:val="E2F20F66"/>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6">
    <w:nsid w:val="14C20C07"/>
    <w:multiLevelType w:val="multilevel"/>
    <w:tmpl w:val="3A1CCBFA"/>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7">
    <w:nsid w:val="18355563"/>
    <w:multiLevelType w:val="multilevel"/>
    <w:tmpl w:val="2050F2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A090290"/>
    <w:multiLevelType w:val="hybridMultilevel"/>
    <w:tmpl w:val="15721602"/>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9">
    <w:nsid w:val="1A6540D0"/>
    <w:multiLevelType w:val="multilevel"/>
    <w:tmpl w:val="39A4D6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D410FDC"/>
    <w:multiLevelType w:val="multilevel"/>
    <w:tmpl w:val="5052C5E6"/>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11">
    <w:nsid w:val="1ED163EA"/>
    <w:multiLevelType w:val="multilevel"/>
    <w:tmpl w:val="A76E9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2BC4315"/>
    <w:multiLevelType w:val="multilevel"/>
    <w:tmpl w:val="984C0602"/>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13">
    <w:nsid w:val="24FE692C"/>
    <w:multiLevelType w:val="multilevel"/>
    <w:tmpl w:val="26CCD7BC"/>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14">
    <w:nsid w:val="26E7164A"/>
    <w:multiLevelType w:val="multilevel"/>
    <w:tmpl w:val="97DEB5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A6B17A6"/>
    <w:multiLevelType w:val="multilevel"/>
    <w:tmpl w:val="ED00B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F382F60"/>
    <w:multiLevelType w:val="multilevel"/>
    <w:tmpl w:val="48A071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F4C2173"/>
    <w:multiLevelType w:val="multilevel"/>
    <w:tmpl w:val="D1AA021A"/>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18">
    <w:nsid w:val="30CF317A"/>
    <w:multiLevelType w:val="multilevel"/>
    <w:tmpl w:val="8BA22896"/>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19">
    <w:nsid w:val="39D01574"/>
    <w:multiLevelType w:val="multilevel"/>
    <w:tmpl w:val="5F42F2F0"/>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20">
    <w:nsid w:val="3A2E44CD"/>
    <w:multiLevelType w:val="multilevel"/>
    <w:tmpl w:val="41ACC914"/>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21">
    <w:nsid w:val="3D005AD2"/>
    <w:multiLevelType w:val="multilevel"/>
    <w:tmpl w:val="CEFE5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FC11774"/>
    <w:multiLevelType w:val="multilevel"/>
    <w:tmpl w:val="F2FC50F4"/>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23">
    <w:nsid w:val="41B3310B"/>
    <w:multiLevelType w:val="multilevel"/>
    <w:tmpl w:val="614C1880"/>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24">
    <w:nsid w:val="43A14B29"/>
    <w:multiLevelType w:val="multilevel"/>
    <w:tmpl w:val="38FC8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7137980"/>
    <w:multiLevelType w:val="multilevel"/>
    <w:tmpl w:val="5288C3CA"/>
    <w:lvl w:ilvl="0">
      <w:start w:val="1"/>
      <w:numFmt w:val="decimal"/>
      <w:lvlText w:val="%1."/>
      <w:lvlJc w:val="left"/>
      <w:pPr>
        <w:ind w:firstLine="1080"/>
      </w:pPr>
      <w:rPr>
        <w:rFonts w:cs="Times New Roman"/>
        <w:u w:val="none"/>
      </w:rPr>
    </w:lvl>
    <w:lvl w:ilvl="1">
      <w:start w:val="1"/>
      <w:numFmt w:val="lowerLetter"/>
      <w:lvlText w:val="%2."/>
      <w:lvlJc w:val="left"/>
      <w:pPr>
        <w:ind w:left="720" w:firstLine="1800"/>
      </w:pPr>
      <w:rPr>
        <w:rFonts w:cs="Times New Roman"/>
        <w:u w:val="none"/>
      </w:rPr>
    </w:lvl>
    <w:lvl w:ilvl="2">
      <w:start w:val="1"/>
      <w:numFmt w:val="lowerRoman"/>
      <w:lvlText w:val="%3."/>
      <w:lvlJc w:val="right"/>
      <w:pPr>
        <w:ind w:left="1440" w:firstLine="2520"/>
      </w:pPr>
      <w:rPr>
        <w:rFonts w:cs="Times New Roman"/>
        <w:u w:val="none"/>
      </w:rPr>
    </w:lvl>
    <w:lvl w:ilvl="3">
      <w:start w:val="1"/>
      <w:numFmt w:val="decimal"/>
      <w:lvlText w:val="%4."/>
      <w:lvlJc w:val="left"/>
      <w:pPr>
        <w:ind w:left="2160" w:firstLine="3240"/>
      </w:pPr>
      <w:rPr>
        <w:rFonts w:cs="Times New Roman"/>
        <w:u w:val="none"/>
      </w:rPr>
    </w:lvl>
    <w:lvl w:ilvl="4">
      <w:start w:val="1"/>
      <w:numFmt w:val="lowerLetter"/>
      <w:lvlText w:val="%5."/>
      <w:lvlJc w:val="left"/>
      <w:pPr>
        <w:ind w:left="2880" w:firstLine="3960"/>
      </w:pPr>
      <w:rPr>
        <w:rFonts w:cs="Times New Roman"/>
        <w:u w:val="none"/>
      </w:rPr>
    </w:lvl>
    <w:lvl w:ilvl="5">
      <w:start w:val="1"/>
      <w:numFmt w:val="lowerRoman"/>
      <w:lvlText w:val="%6."/>
      <w:lvlJc w:val="right"/>
      <w:pPr>
        <w:ind w:left="3600" w:firstLine="4680"/>
      </w:pPr>
      <w:rPr>
        <w:rFonts w:cs="Times New Roman"/>
        <w:u w:val="none"/>
      </w:rPr>
    </w:lvl>
    <w:lvl w:ilvl="6">
      <w:start w:val="1"/>
      <w:numFmt w:val="decimal"/>
      <w:lvlText w:val="%7."/>
      <w:lvlJc w:val="left"/>
      <w:pPr>
        <w:ind w:left="4320" w:firstLine="5400"/>
      </w:pPr>
      <w:rPr>
        <w:rFonts w:cs="Times New Roman"/>
        <w:u w:val="none"/>
      </w:rPr>
    </w:lvl>
    <w:lvl w:ilvl="7">
      <w:start w:val="1"/>
      <w:numFmt w:val="lowerLetter"/>
      <w:lvlText w:val="%8."/>
      <w:lvlJc w:val="left"/>
      <w:pPr>
        <w:ind w:left="5040" w:firstLine="6120"/>
      </w:pPr>
      <w:rPr>
        <w:rFonts w:cs="Times New Roman"/>
        <w:u w:val="none"/>
      </w:rPr>
    </w:lvl>
    <w:lvl w:ilvl="8">
      <w:start w:val="1"/>
      <w:numFmt w:val="lowerRoman"/>
      <w:lvlText w:val="%9."/>
      <w:lvlJc w:val="right"/>
      <w:pPr>
        <w:ind w:left="5760" w:firstLine="6840"/>
      </w:pPr>
      <w:rPr>
        <w:rFonts w:cs="Times New Roman"/>
        <w:u w:val="none"/>
      </w:rPr>
    </w:lvl>
  </w:abstractNum>
  <w:abstractNum w:abstractNumId="26">
    <w:nsid w:val="474C66B0"/>
    <w:multiLevelType w:val="multilevel"/>
    <w:tmpl w:val="5288C3CA"/>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27">
    <w:nsid w:val="477D58C5"/>
    <w:multiLevelType w:val="multilevel"/>
    <w:tmpl w:val="945C1168"/>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28">
    <w:nsid w:val="53900E41"/>
    <w:multiLevelType w:val="multilevel"/>
    <w:tmpl w:val="14184012"/>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29">
    <w:nsid w:val="57146530"/>
    <w:multiLevelType w:val="multilevel"/>
    <w:tmpl w:val="47001A6C"/>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30">
    <w:nsid w:val="5CE92A31"/>
    <w:multiLevelType w:val="multilevel"/>
    <w:tmpl w:val="8C401AE8"/>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31">
    <w:nsid w:val="5F2678E0"/>
    <w:multiLevelType w:val="multilevel"/>
    <w:tmpl w:val="E976EA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nsid w:val="5FB26D5F"/>
    <w:multiLevelType w:val="multilevel"/>
    <w:tmpl w:val="5288C3CA"/>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33">
    <w:nsid w:val="60A037B2"/>
    <w:multiLevelType w:val="multilevel"/>
    <w:tmpl w:val="F2AEA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45B30EE"/>
    <w:multiLevelType w:val="multilevel"/>
    <w:tmpl w:val="A03CB8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ADA7FB0"/>
    <w:multiLevelType w:val="multilevel"/>
    <w:tmpl w:val="C026FB64"/>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36">
    <w:nsid w:val="6B8E7F52"/>
    <w:multiLevelType w:val="multilevel"/>
    <w:tmpl w:val="A6823B06"/>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37">
    <w:nsid w:val="710F27B9"/>
    <w:multiLevelType w:val="multilevel"/>
    <w:tmpl w:val="505AF734"/>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38">
    <w:nsid w:val="71466993"/>
    <w:multiLevelType w:val="multilevel"/>
    <w:tmpl w:val="ED6259CC"/>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39">
    <w:nsid w:val="7F257138"/>
    <w:multiLevelType w:val="multilevel"/>
    <w:tmpl w:val="5CE65004"/>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num w:numId="1">
    <w:abstractNumId w:val="11"/>
  </w:num>
  <w:num w:numId="2">
    <w:abstractNumId w:val="23"/>
  </w:num>
  <w:num w:numId="3">
    <w:abstractNumId w:val="14"/>
  </w:num>
  <w:num w:numId="4">
    <w:abstractNumId w:val="6"/>
  </w:num>
  <w:num w:numId="5">
    <w:abstractNumId w:val="33"/>
  </w:num>
  <w:num w:numId="6">
    <w:abstractNumId w:val="9"/>
  </w:num>
  <w:num w:numId="7">
    <w:abstractNumId w:val="35"/>
  </w:num>
  <w:num w:numId="8">
    <w:abstractNumId w:val="34"/>
  </w:num>
  <w:num w:numId="9">
    <w:abstractNumId w:val="22"/>
  </w:num>
  <w:num w:numId="10">
    <w:abstractNumId w:val="7"/>
  </w:num>
  <w:num w:numId="11">
    <w:abstractNumId w:val="16"/>
  </w:num>
  <w:num w:numId="12">
    <w:abstractNumId w:val="10"/>
  </w:num>
  <w:num w:numId="13">
    <w:abstractNumId w:val="28"/>
  </w:num>
  <w:num w:numId="14">
    <w:abstractNumId w:val="18"/>
  </w:num>
  <w:num w:numId="15">
    <w:abstractNumId w:val="19"/>
  </w:num>
  <w:num w:numId="16">
    <w:abstractNumId w:val="20"/>
  </w:num>
  <w:num w:numId="17">
    <w:abstractNumId w:val="31"/>
  </w:num>
  <w:num w:numId="18">
    <w:abstractNumId w:val="27"/>
  </w:num>
  <w:num w:numId="19">
    <w:abstractNumId w:val="13"/>
  </w:num>
  <w:num w:numId="20">
    <w:abstractNumId w:val="37"/>
  </w:num>
  <w:num w:numId="21">
    <w:abstractNumId w:val="1"/>
  </w:num>
  <w:num w:numId="22">
    <w:abstractNumId w:val="3"/>
  </w:num>
  <w:num w:numId="23">
    <w:abstractNumId w:val="0"/>
  </w:num>
  <w:num w:numId="24">
    <w:abstractNumId w:val="38"/>
  </w:num>
  <w:num w:numId="25">
    <w:abstractNumId w:val="17"/>
  </w:num>
  <w:num w:numId="26">
    <w:abstractNumId w:val="2"/>
  </w:num>
  <w:num w:numId="27">
    <w:abstractNumId w:val="21"/>
  </w:num>
  <w:num w:numId="28">
    <w:abstractNumId w:val="15"/>
  </w:num>
  <w:num w:numId="29">
    <w:abstractNumId w:val="24"/>
  </w:num>
  <w:num w:numId="30">
    <w:abstractNumId w:val="12"/>
  </w:num>
  <w:num w:numId="31">
    <w:abstractNumId w:val="30"/>
  </w:num>
  <w:num w:numId="32">
    <w:abstractNumId w:val="32"/>
  </w:num>
  <w:num w:numId="33">
    <w:abstractNumId w:val="36"/>
  </w:num>
  <w:num w:numId="34">
    <w:abstractNumId w:val="29"/>
  </w:num>
  <w:num w:numId="35">
    <w:abstractNumId w:val="39"/>
  </w:num>
  <w:num w:numId="36">
    <w:abstractNumId w:val="4"/>
  </w:num>
  <w:num w:numId="37">
    <w:abstractNumId w:val="5"/>
  </w:num>
  <w:num w:numId="38">
    <w:abstractNumId w:val="8"/>
  </w:num>
  <w:num w:numId="39">
    <w:abstractNumId w:val="26"/>
  </w:num>
  <w:num w:numId="4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1DC3"/>
    <w:rsid w:val="00361DC3"/>
    <w:rsid w:val="004823EE"/>
    <w:rsid w:val="00495A5B"/>
    <w:rsid w:val="00831942"/>
    <w:rsid w:val="00A252B9"/>
    <w:rsid w:val="00B143F4"/>
    <w:rsid w:val="00C04EB1"/>
    <w:rsid w:val="00E5748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2B9"/>
    <w:pPr>
      <w:spacing w:line="276" w:lineRule="auto"/>
    </w:pPr>
    <w:rPr>
      <w:color w:val="000000"/>
    </w:rPr>
  </w:style>
  <w:style w:type="paragraph" w:styleId="Heading1">
    <w:name w:val="heading 1"/>
    <w:basedOn w:val="Normal"/>
    <w:next w:val="Normal"/>
    <w:link w:val="Heading1Char"/>
    <w:uiPriority w:val="99"/>
    <w:qFormat/>
    <w:rsid w:val="00A252B9"/>
    <w:pPr>
      <w:keepNext/>
      <w:keepLines/>
      <w:spacing w:before="400" w:after="120"/>
      <w:contextualSpacing/>
      <w:outlineLvl w:val="0"/>
    </w:pPr>
    <w:rPr>
      <w:sz w:val="40"/>
      <w:szCs w:val="40"/>
    </w:rPr>
  </w:style>
  <w:style w:type="paragraph" w:styleId="Heading2">
    <w:name w:val="heading 2"/>
    <w:basedOn w:val="Normal"/>
    <w:next w:val="Normal"/>
    <w:link w:val="Heading2Char"/>
    <w:uiPriority w:val="99"/>
    <w:qFormat/>
    <w:rsid w:val="00A252B9"/>
    <w:pPr>
      <w:keepNext/>
      <w:keepLines/>
      <w:spacing w:before="360" w:after="120"/>
      <w:contextualSpacing/>
      <w:outlineLvl w:val="1"/>
    </w:pPr>
    <w:rPr>
      <w:sz w:val="32"/>
      <w:szCs w:val="32"/>
    </w:rPr>
  </w:style>
  <w:style w:type="paragraph" w:styleId="Heading3">
    <w:name w:val="heading 3"/>
    <w:basedOn w:val="Normal"/>
    <w:next w:val="Normal"/>
    <w:link w:val="Heading3Char"/>
    <w:uiPriority w:val="99"/>
    <w:qFormat/>
    <w:rsid w:val="00A252B9"/>
    <w:pPr>
      <w:keepNext/>
      <w:keepLines/>
      <w:spacing w:before="320" w:after="80"/>
      <w:contextualSpacing/>
      <w:outlineLvl w:val="2"/>
    </w:pPr>
    <w:rPr>
      <w:color w:val="434343"/>
      <w:sz w:val="28"/>
      <w:szCs w:val="28"/>
    </w:rPr>
  </w:style>
  <w:style w:type="paragraph" w:styleId="Heading4">
    <w:name w:val="heading 4"/>
    <w:basedOn w:val="Normal"/>
    <w:next w:val="Normal"/>
    <w:link w:val="Heading4Char"/>
    <w:uiPriority w:val="99"/>
    <w:qFormat/>
    <w:rsid w:val="00A252B9"/>
    <w:pPr>
      <w:keepNext/>
      <w:keepLines/>
      <w:spacing w:before="280" w:after="80"/>
      <w:contextualSpacing/>
      <w:outlineLvl w:val="3"/>
    </w:pPr>
    <w:rPr>
      <w:color w:val="666666"/>
      <w:sz w:val="24"/>
      <w:szCs w:val="24"/>
    </w:rPr>
  </w:style>
  <w:style w:type="paragraph" w:styleId="Heading5">
    <w:name w:val="heading 5"/>
    <w:basedOn w:val="Normal"/>
    <w:next w:val="Normal"/>
    <w:link w:val="Heading5Char"/>
    <w:uiPriority w:val="99"/>
    <w:qFormat/>
    <w:rsid w:val="00A252B9"/>
    <w:pPr>
      <w:keepNext/>
      <w:keepLines/>
      <w:spacing w:before="240" w:after="80"/>
      <w:contextualSpacing/>
      <w:outlineLvl w:val="4"/>
    </w:pPr>
    <w:rPr>
      <w:color w:val="666666"/>
    </w:rPr>
  </w:style>
  <w:style w:type="paragraph" w:styleId="Heading6">
    <w:name w:val="heading 6"/>
    <w:basedOn w:val="Normal"/>
    <w:next w:val="Normal"/>
    <w:link w:val="Heading6Char"/>
    <w:uiPriority w:val="99"/>
    <w:qFormat/>
    <w:rsid w:val="00A252B9"/>
    <w:pPr>
      <w:keepNext/>
      <w:keepLines/>
      <w:spacing w:before="240" w:after="80"/>
      <w:contextualSpacing/>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51B"/>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23051B"/>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23051B"/>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23051B"/>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23051B"/>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23051B"/>
    <w:rPr>
      <w:rFonts w:asciiTheme="minorHAnsi" w:eastAsiaTheme="minorEastAsia" w:hAnsiTheme="minorHAnsi" w:cstheme="minorBidi"/>
      <w:b/>
      <w:bCs/>
      <w:color w:val="000000"/>
    </w:rPr>
  </w:style>
  <w:style w:type="paragraph" w:styleId="Title">
    <w:name w:val="Title"/>
    <w:basedOn w:val="Normal"/>
    <w:next w:val="Normal"/>
    <w:link w:val="TitleChar"/>
    <w:uiPriority w:val="99"/>
    <w:qFormat/>
    <w:rsid w:val="00A252B9"/>
    <w:pPr>
      <w:keepNext/>
      <w:keepLines/>
      <w:spacing w:after="60"/>
      <w:contextualSpacing/>
    </w:pPr>
    <w:rPr>
      <w:sz w:val="52"/>
      <w:szCs w:val="52"/>
    </w:rPr>
  </w:style>
  <w:style w:type="character" w:customStyle="1" w:styleId="TitleChar">
    <w:name w:val="Title Char"/>
    <w:basedOn w:val="DefaultParagraphFont"/>
    <w:link w:val="Title"/>
    <w:uiPriority w:val="10"/>
    <w:rsid w:val="0023051B"/>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99"/>
    <w:qFormat/>
    <w:rsid w:val="00A252B9"/>
    <w:pPr>
      <w:keepNext/>
      <w:keepLines/>
      <w:spacing w:after="320"/>
      <w:contextualSpacing/>
    </w:pPr>
    <w:rPr>
      <w:color w:val="666666"/>
      <w:sz w:val="30"/>
      <w:szCs w:val="30"/>
    </w:rPr>
  </w:style>
  <w:style w:type="character" w:customStyle="1" w:styleId="SubtitleChar">
    <w:name w:val="Subtitle Char"/>
    <w:basedOn w:val="DefaultParagraphFont"/>
    <w:link w:val="Subtitle"/>
    <w:uiPriority w:val="11"/>
    <w:rsid w:val="0023051B"/>
    <w:rPr>
      <w:rFonts w:asciiTheme="majorHAnsi" w:eastAsiaTheme="majorEastAsia" w:hAnsiTheme="majorHAnsi" w:cstheme="majorBidi"/>
      <w:color w:val="000000"/>
      <w:sz w:val="24"/>
      <w:szCs w:val="24"/>
    </w:rPr>
  </w:style>
  <w:style w:type="table" w:customStyle="1" w:styleId="Style">
    <w:name w:val="Style"/>
    <w:uiPriority w:val="99"/>
    <w:rsid w:val="00A252B9"/>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A252B9"/>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A252B9"/>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A252B9"/>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A252B9"/>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A252B9"/>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A252B9"/>
    <w:rPr>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426212@ohio.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w318312@ohio.edu" TargetMode="External"/><Relationship Id="rId12" Type="http://schemas.openxmlformats.org/officeDocument/2006/relationships/hyperlink" Target="mailto:wayner@ohi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017014@ohio.edu" TargetMode="External"/><Relationship Id="rId11" Type="http://schemas.openxmlformats.org/officeDocument/2006/relationships/hyperlink" Target="mailto:rana@ohio.edu" TargetMode="External"/><Relationship Id="rId5" Type="http://schemas.openxmlformats.org/officeDocument/2006/relationships/hyperlink" Target="mailto:ln006612@ohio.edu" TargetMode="External"/><Relationship Id="rId10" Type="http://schemas.openxmlformats.org/officeDocument/2006/relationships/hyperlink" Target="mailto:clevidence@ohio.edu" TargetMode="External"/><Relationship Id="rId4" Type="http://schemas.openxmlformats.org/officeDocument/2006/relationships/webSettings" Target="webSettings.xml"/><Relationship Id="rId9" Type="http://schemas.openxmlformats.org/officeDocument/2006/relationships/hyperlink" Target="mailto:bg240711@ohio.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8</Pages>
  <Words>1520</Words>
  <Characters>8667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Ohio University Women's Cross Country Performance Program</dc:title>
  <dc:subject/>
  <dc:creator>Robert</dc:creator>
  <cp:keywords/>
  <dc:description/>
  <cp:lastModifiedBy>Pete</cp:lastModifiedBy>
  <cp:revision>2</cp:revision>
  <dcterms:created xsi:type="dcterms:W3CDTF">2017-01-19T22:12:00Z</dcterms:created>
  <dcterms:modified xsi:type="dcterms:W3CDTF">2017-01-19T22:12:00Z</dcterms:modified>
</cp:coreProperties>
</file>